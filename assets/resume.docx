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5E5659A3" w:rsidR="00217639" w:rsidRDefault="00242872">
      <w:pPr>
        <w:pStyle w:val="ContactInfo"/>
      </w:pPr>
      <w:r>
        <w:t>Amsterdam, the Netherlands | +31 6 2879 8488| i_kh@icloud.com</w:t>
      </w:r>
    </w:p>
    <w:p w14:paraId="042E4AE0" w14:textId="3875B808" w:rsidR="00217639" w:rsidRDefault="003F0B24">
      <w:pPr>
        <w:pStyle w:val="Heading1"/>
      </w:pPr>
      <w:r>
        <w:t>About Me</w:t>
      </w:r>
    </w:p>
    <w:p w14:paraId="7EFB237A" w14:textId="023B883F"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C868BB">
        <w:t>his</w:t>
      </w:r>
      <w:r w:rsidR="00857620">
        <w:t xml:space="preserve"> skills</w:t>
      </w:r>
      <w:r>
        <w:t xml:space="preserve">. I focus on </w:t>
      </w:r>
      <w:r w:rsidR="00C868BB">
        <w:t>designing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131901">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10932F25" w14:textId="5685C4FF" w:rsidR="005343F6" w:rsidRPr="005343F6" w:rsidRDefault="005343F6" w:rsidP="005343F6">
            <w:pPr>
              <w:pStyle w:val="ListParagraph"/>
              <w:spacing w:after="60" w:line="288" w:lineRule="auto"/>
              <w:ind w:left="720"/>
            </w:pPr>
            <w:r w:rsidRPr="005343F6">
              <w:t>Anchormen is a data-driven company which delivers services in consultancy, training and support in Machine Learning, Data Science, and Artificial Intelligence.</w:t>
            </w:r>
            <w:r>
              <w:t xml:space="preserve"> Notable projects include:</w:t>
            </w:r>
          </w:p>
          <w:p w14:paraId="79845117" w14:textId="77777777" w:rsidR="005343F6" w:rsidRPr="005343F6" w:rsidRDefault="005343F6" w:rsidP="005343F6">
            <w:pPr>
              <w:pStyle w:val="ListParagraph"/>
              <w:spacing w:after="60" w:line="288" w:lineRule="auto"/>
              <w:ind w:left="720"/>
            </w:pPr>
          </w:p>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1D9B1C57" w:rsidR="00DC3AA5" w:rsidRDefault="009666A2" w:rsidP="00AE2726">
      <w:pPr>
        <w:pStyle w:val="ListParagraph"/>
        <w:numPr>
          <w:ilvl w:val="0"/>
          <w:numId w:val="12"/>
        </w:numPr>
      </w:pPr>
      <w:r>
        <w:t xml:space="preserve">Develop </w:t>
      </w:r>
      <w:r w:rsidR="0000548A">
        <w:t>secure, reliable, performant, cost effective, cloud native</w:t>
      </w:r>
      <w:r w:rsidR="00DC3AA5" w:rsidRPr="00DC3AA5">
        <w:t xml:space="preserve">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4E5E654D" w:rsidR="00DC3AA5" w:rsidRPr="00DC3AA5" w:rsidRDefault="005343F6" w:rsidP="00AE2726">
      <w:pPr>
        <w:pStyle w:val="ListParagraph"/>
        <w:numPr>
          <w:ilvl w:val="0"/>
          <w:numId w:val="12"/>
        </w:numPr>
      </w:pPr>
      <w:r>
        <w:t>Asynchronous</w:t>
      </w:r>
      <w:r w:rsidR="00DC3AA5" w:rsidRPr="00DC3AA5">
        <w:t xml:space="preserve"> </w:t>
      </w:r>
      <w:r w:rsidR="009666A2">
        <w:t>s</w:t>
      </w:r>
      <w:r w:rsidR="00DC3AA5" w:rsidRPr="00DC3AA5">
        <w:t xml:space="preserve">ystems and </w:t>
      </w:r>
      <w:r w:rsidR="009666A2">
        <w:t>e</w:t>
      </w:r>
      <w:r w:rsidR="009666A2" w:rsidRPr="00DC3AA5">
        <w:t>vent-based</w:t>
      </w:r>
      <w:r w:rsidR="00DC3AA5"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67E13FC0" w14:textId="07599CF4" w:rsidR="008D7CD6" w:rsidRPr="00EE7743" w:rsidRDefault="007763FF" w:rsidP="008D7CD6">
      <w:pPr>
        <w:pStyle w:val="ListParagraph"/>
        <w:numPr>
          <w:ilvl w:val="0"/>
          <w:numId w:val="12"/>
        </w:numPr>
      </w:pPr>
      <w:r>
        <w:t xml:space="preserve">Process </w:t>
      </w:r>
      <w:r w:rsidRPr="00DC3AA5">
        <w:t>management using Lean methodologies.</w:t>
      </w:r>
    </w:p>
    <w:p w14:paraId="6563BD4D" w14:textId="77777777" w:rsidR="00905E03" w:rsidRDefault="00131901"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1372E672" w:rsidR="008D7CD6" w:rsidRDefault="00131901" w:rsidP="008D7CD6">
      <w:pPr>
        <w:pStyle w:val="Heading2"/>
        <w:numPr>
          <w:ilvl w:val="0"/>
          <w:numId w:val="12"/>
        </w:numPr>
      </w:pPr>
      <w:hyperlink r:id="rId7" w:history="1">
        <w:r w:rsidR="00A86BEC">
          <w:rPr>
            <w:rStyle w:val="Hyperlink"/>
          </w:rPr>
          <w:t>AWS Certified Solutions Architect –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22B69" w14:textId="77777777" w:rsidR="00131901" w:rsidRDefault="00131901">
      <w:pPr>
        <w:spacing w:after="0" w:line="240" w:lineRule="auto"/>
      </w:pPr>
      <w:r>
        <w:separator/>
      </w:r>
    </w:p>
  </w:endnote>
  <w:endnote w:type="continuationSeparator" w:id="0">
    <w:p w14:paraId="1DF1B125" w14:textId="77777777" w:rsidR="00131901" w:rsidRDefault="0013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29311" w14:textId="77777777" w:rsidR="00131901" w:rsidRDefault="00131901">
      <w:pPr>
        <w:spacing w:after="0" w:line="240" w:lineRule="auto"/>
      </w:pPr>
      <w:r>
        <w:separator/>
      </w:r>
    </w:p>
  </w:footnote>
  <w:footnote w:type="continuationSeparator" w:id="0">
    <w:p w14:paraId="7B81C507" w14:textId="77777777" w:rsidR="00131901" w:rsidRDefault="00131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540F4"/>
    <w:rsid w:val="00093EC5"/>
    <w:rsid w:val="000C2A08"/>
    <w:rsid w:val="000E4462"/>
    <w:rsid w:val="001130C9"/>
    <w:rsid w:val="00121CB3"/>
    <w:rsid w:val="00131901"/>
    <w:rsid w:val="001B39F4"/>
    <w:rsid w:val="00217639"/>
    <w:rsid w:val="00226A90"/>
    <w:rsid w:val="002327B6"/>
    <w:rsid w:val="0023284C"/>
    <w:rsid w:val="00235D3A"/>
    <w:rsid w:val="00242872"/>
    <w:rsid w:val="002678A6"/>
    <w:rsid w:val="0027656F"/>
    <w:rsid w:val="002C41D2"/>
    <w:rsid w:val="0036650E"/>
    <w:rsid w:val="003B6870"/>
    <w:rsid w:val="003C4891"/>
    <w:rsid w:val="003F0B24"/>
    <w:rsid w:val="004410F6"/>
    <w:rsid w:val="004622FF"/>
    <w:rsid w:val="004F2509"/>
    <w:rsid w:val="00510CD3"/>
    <w:rsid w:val="005343F6"/>
    <w:rsid w:val="00546EDC"/>
    <w:rsid w:val="00572C70"/>
    <w:rsid w:val="005760E7"/>
    <w:rsid w:val="005877C9"/>
    <w:rsid w:val="005B4F79"/>
    <w:rsid w:val="005B582C"/>
    <w:rsid w:val="005E3045"/>
    <w:rsid w:val="006112A6"/>
    <w:rsid w:val="00616109"/>
    <w:rsid w:val="006528D1"/>
    <w:rsid w:val="006A46CE"/>
    <w:rsid w:val="00750AFE"/>
    <w:rsid w:val="00773B0E"/>
    <w:rsid w:val="007763FF"/>
    <w:rsid w:val="007D2D8F"/>
    <w:rsid w:val="007F5E65"/>
    <w:rsid w:val="007F6BA6"/>
    <w:rsid w:val="00824949"/>
    <w:rsid w:val="008275B1"/>
    <w:rsid w:val="00857620"/>
    <w:rsid w:val="008A616F"/>
    <w:rsid w:val="008B3831"/>
    <w:rsid w:val="008D7CD6"/>
    <w:rsid w:val="00905E03"/>
    <w:rsid w:val="009165CB"/>
    <w:rsid w:val="00934274"/>
    <w:rsid w:val="00955578"/>
    <w:rsid w:val="009666A2"/>
    <w:rsid w:val="00975DC5"/>
    <w:rsid w:val="009A19FB"/>
    <w:rsid w:val="009A6781"/>
    <w:rsid w:val="00A53664"/>
    <w:rsid w:val="00A86BEC"/>
    <w:rsid w:val="00A94AD8"/>
    <w:rsid w:val="00AB75EF"/>
    <w:rsid w:val="00AC238B"/>
    <w:rsid w:val="00AD7A8D"/>
    <w:rsid w:val="00AE2726"/>
    <w:rsid w:val="00B45D44"/>
    <w:rsid w:val="00B461E0"/>
    <w:rsid w:val="00B529AF"/>
    <w:rsid w:val="00B715E8"/>
    <w:rsid w:val="00B9019B"/>
    <w:rsid w:val="00BB62D6"/>
    <w:rsid w:val="00BE7951"/>
    <w:rsid w:val="00C316B1"/>
    <w:rsid w:val="00C67D36"/>
    <w:rsid w:val="00C868BB"/>
    <w:rsid w:val="00CB797F"/>
    <w:rsid w:val="00CD0F3D"/>
    <w:rsid w:val="00D209A7"/>
    <w:rsid w:val="00D56C21"/>
    <w:rsid w:val="00D87238"/>
    <w:rsid w:val="00DB23DA"/>
    <w:rsid w:val="00DB4AF8"/>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C2168"/>
    <w:rsid w:val="00530275"/>
    <w:rsid w:val="00601196"/>
    <w:rsid w:val="0064007D"/>
    <w:rsid w:val="00652393"/>
    <w:rsid w:val="0065374D"/>
    <w:rsid w:val="006773C3"/>
    <w:rsid w:val="00742057"/>
    <w:rsid w:val="00767DA7"/>
    <w:rsid w:val="007D0BB8"/>
    <w:rsid w:val="007D2604"/>
    <w:rsid w:val="008748C3"/>
    <w:rsid w:val="008E5AD8"/>
    <w:rsid w:val="0097527D"/>
    <w:rsid w:val="00A15893"/>
    <w:rsid w:val="00C50E48"/>
    <w:rsid w:val="00C5220D"/>
    <w:rsid w:val="00CC32F6"/>
    <w:rsid w:val="00CF7492"/>
    <w:rsid w:val="00D74761"/>
    <w:rsid w:val="00D87CF7"/>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112</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49</cp:revision>
  <cp:lastPrinted>2019-10-16T08:22:00Z</cp:lastPrinted>
  <dcterms:created xsi:type="dcterms:W3CDTF">2019-10-14T20:05:00Z</dcterms:created>
  <dcterms:modified xsi:type="dcterms:W3CDTF">2020-05-08T12:26:00Z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