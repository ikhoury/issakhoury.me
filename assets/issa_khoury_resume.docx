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EAA55" w14:textId="7EF58788" w:rsidR="00217639" w:rsidRDefault="00E31E06">
      <w:pPr>
        <w:pStyle w:val="Name"/>
      </w:pPr>
      <w:r>
        <w:t xml:space="preserve"> </w:t>
      </w:r>
      <w:r w:rsidR="00242872">
        <w:t>Issa Khoury</w:t>
      </w:r>
    </w:p>
    <w:p w14:paraId="36195067" w14:textId="74C67AB2" w:rsidR="00217639" w:rsidRDefault="00242872">
      <w:pPr>
        <w:pStyle w:val="ContactInfo"/>
      </w:pPr>
      <w:r>
        <w:t>Amsterdam, the Netherlands</w:t>
      </w:r>
      <w:r w:rsidR="00F07484">
        <w:t xml:space="preserve"> </w:t>
      </w:r>
      <w:r>
        <w:t>| i_kh@icloud.com</w:t>
      </w:r>
    </w:p>
    <w:p w14:paraId="042E4AE0" w14:textId="3875B808" w:rsidR="00217639" w:rsidRDefault="003F0B24">
      <w:pPr>
        <w:pStyle w:val="Heading1"/>
      </w:pPr>
      <w:r>
        <w:t>About Me</w:t>
      </w:r>
    </w:p>
    <w:p w14:paraId="637FE2C3" w14:textId="77777777" w:rsidR="00EF5327" w:rsidRPr="00EF5327" w:rsidRDefault="00EF5327" w:rsidP="00EF5327">
      <w:pPr>
        <w:rPr>
          <w:lang w:val="en-NL"/>
        </w:rPr>
      </w:pPr>
      <w:r w:rsidRPr="00EF5327">
        <w:rPr>
          <w:lang w:val="en-NL"/>
        </w:rPr>
        <w:t>I am a hard-working and experienced Software Engineer and Cloud Architect with a focus on delivering high quality, efficient, and reliable solutions that help make the right impact. My main interest is in the development of cloud native services that help in extracting value out of business data or automating a business process.</w:t>
      </w:r>
    </w:p>
    <w:p w14:paraId="3C2B4794" w14:textId="77777777" w:rsidR="00EF5327" w:rsidRPr="00EF5327" w:rsidRDefault="00EF5327" w:rsidP="00EF5327">
      <w:pPr>
        <w:rPr>
          <w:lang w:val="en-NL"/>
        </w:rPr>
      </w:pPr>
    </w:p>
    <w:p w14:paraId="6365D274" w14:textId="77777777" w:rsidR="00EF5327" w:rsidRPr="00EF5327" w:rsidRDefault="00EF5327" w:rsidP="00EF5327">
      <w:pPr>
        <w:rPr>
          <w:lang w:val="en-NL"/>
        </w:rPr>
      </w:pPr>
      <w:r w:rsidRPr="00EF5327">
        <w:rPr>
          <w:lang w:val="en-NL"/>
        </w:rPr>
        <w:t>My priority in any software project is delivering features to the customer that help him make the impacts he needs as soon as possible. I strive to implement a workflow for incremental delivery of value along with continuous evaluation and improvement of the product. Therefore, I believe in cross-functional agile teams working together in an end-to-end delivery process and constantly pushing out value while adheering to good software development practices.</w:t>
      </w:r>
    </w:p>
    <w:p w14:paraId="67E5923C" w14:textId="4463E106" w:rsidR="00217639" w:rsidRDefault="00651C12">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30A7A34D" w14:textId="7F4859DE" w:rsidR="00AC238B" w:rsidRDefault="00AC238B" w:rsidP="00AC238B">
      <w:pPr>
        <w:pStyle w:val="Heading2"/>
      </w:pPr>
      <w:r>
        <w:t>Anchormen / Amsterdam, the Netherlands</w:t>
      </w:r>
    </w:p>
    <w:p w14:paraId="46BC7F6B" w14:textId="610AECAA" w:rsidR="00AC238B" w:rsidRDefault="00AC238B" w:rsidP="00A36E23">
      <w:pPr>
        <w:pStyle w:val="Heading3"/>
      </w:pPr>
      <w:r>
        <w:t xml:space="preserve">January 2020 </w:t>
      </w:r>
      <w:r w:rsidR="005877C9">
        <w:t>–</w:t>
      </w:r>
      <w:r>
        <w:t xml:space="preserve"> Present</w:t>
      </w:r>
    </w:p>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tblGrid>
      <w:tr w:rsidR="005343F6" w:rsidRPr="005343F6" w14:paraId="6427D777" w14:textId="77777777" w:rsidTr="009D1CC5">
        <w:tc>
          <w:tcPr>
            <w:tcW w:w="7371" w:type="dxa"/>
          </w:tcPr>
          <w:p w14:paraId="0D6FD7C6" w14:textId="77777777" w:rsidR="000C1157" w:rsidRPr="000C1157" w:rsidRDefault="000C1157" w:rsidP="000C1157">
            <w:pPr>
              <w:pStyle w:val="ListParagraph"/>
              <w:spacing w:after="60" w:line="288" w:lineRule="auto"/>
              <w:ind w:left="720"/>
              <w:rPr>
                <w:lang w:val="en-NL"/>
              </w:rPr>
            </w:pPr>
            <w:r w:rsidRPr="000C1157">
              <w:rPr>
                <w:lang w:val="en-NL"/>
              </w:rPr>
              <w:t>Anchormen is a data-driven company which delivers services in consultancy, training and support in Machine Learning, Data Science, and Artificial Intelligence.</w:t>
            </w:r>
          </w:p>
          <w:p w14:paraId="16B58A98" w14:textId="77777777" w:rsidR="000C1157" w:rsidRPr="000C1157" w:rsidRDefault="000C1157" w:rsidP="000C1157">
            <w:pPr>
              <w:pStyle w:val="ListParagraph"/>
              <w:spacing w:after="60" w:line="288" w:lineRule="auto"/>
              <w:ind w:left="720"/>
              <w:rPr>
                <w:lang w:val="en-NL"/>
              </w:rPr>
            </w:pPr>
          </w:p>
          <w:p w14:paraId="7B696BC0" w14:textId="0549959C" w:rsidR="0096050A" w:rsidRDefault="000C1157" w:rsidP="00136CF1">
            <w:pPr>
              <w:pStyle w:val="ListParagraph"/>
              <w:spacing w:after="60" w:line="288" w:lineRule="auto"/>
              <w:ind w:left="720"/>
              <w:rPr>
                <w:lang w:val="en-NL"/>
              </w:rPr>
            </w:pPr>
            <w:r w:rsidRPr="000C1157">
              <w:rPr>
                <w:lang w:val="en-NL"/>
              </w:rPr>
              <w:t>I am a software and data engineering consultant that helps customers unlock new opportunites using their data</w:t>
            </w:r>
            <w:r w:rsidR="00CC1897">
              <w:t xml:space="preserve"> and improve the architecture of their distributed systems</w:t>
            </w:r>
            <w:r w:rsidRPr="000C1157">
              <w:rPr>
                <w:lang w:val="en-NL"/>
              </w:rPr>
              <w:t xml:space="preserve">. I </w:t>
            </w:r>
            <w:r w:rsidR="00CC1897">
              <w:t>usually</w:t>
            </w:r>
            <w:r w:rsidRPr="000C1157">
              <w:rPr>
                <w:lang w:val="en-NL"/>
              </w:rPr>
              <w:t xml:space="preserve"> design </w:t>
            </w:r>
            <w:r w:rsidR="00CC1897">
              <w:t>and provision</w:t>
            </w:r>
            <w:r w:rsidRPr="000C1157">
              <w:rPr>
                <w:lang w:val="en-NL"/>
              </w:rPr>
              <w:t xml:space="preserve"> cloud infrastructure, along with the development of data oriented </w:t>
            </w:r>
            <w:r w:rsidR="00CC1897">
              <w:t>applications</w:t>
            </w:r>
            <w:r w:rsidRPr="000C1157">
              <w:rPr>
                <w:lang w:val="en-NL"/>
              </w:rPr>
              <w:t xml:space="preserve"> </w:t>
            </w:r>
            <w:r w:rsidR="00CC1897">
              <w:t>to</w:t>
            </w:r>
            <w:r w:rsidRPr="000C1157">
              <w:rPr>
                <w:lang w:val="en-NL"/>
              </w:rPr>
              <w:t xml:space="preserve"> allow </w:t>
            </w:r>
            <w:r w:rsidR="00CC1897">
              <w:t>our</w:t>
            </w:r>
            <w:r w:rsidRPr="000C1157">
              <w:rPr>
                <w:lang w:val="en-NL"/>
              </w:rPr>
              <w:t xml:space="preserve"> customer to analyze insights generated from his data.</w:t>
            </w:r>
            <w:r>
              <w:rPr>
                <w:lang w:val="en-NL"/>
              </w:rPr>
              <w:t xml:space="preserve"> Notable projects include:</w:t>
            </w:r>
          </w:p>
          <w:p w14:paraId="72FD3E83" w14:textId="1B1B9843" w:rsidR="008C1D03" w:rsidRDefault="008C1D03" w:rsidP="00136CF1">
            <w:pPr>
              <w:pStyle w:val="ListParagraph"/>
              <w:spacing w:after="60" w:line="288" w:lineRule="auto"/>
              <w:ind w:left="720"/>
              <w:rPr>
                <w:lang w:val="en-NL"/>
              </w:rPr>
            </w:pPr>
          </w:p>
          <w:p w14:paraId="0CAD0328" w14:textId="0B7A7CE2" w:rsidR="00BE7357" w:rsidRDefault="00BE7357" w:rsidP="00136CF1">
            <w:pPr>
              <w:pStyle w:val="ListParagraph"/>
              <w:spacing w:after="60" w:line="288" w:lineRule="auto"/>
              <w:ind w:left="720"/>
            </w:pPr>
            <w:r>
              <w:rPr>
                <w:u w:val="single"/>
              </w:rPr>
              <w:t>Tinka</w:t>
            </w:r>
          </w:p>
          <w:p w14:paraId="7515A059" w14:textId="01C08DC8" w:rsidR="00BE7357" w:rsidRPr="00BE7357" w:rsidRDefault="00BE7357" w:rsidP="00136CF1">
            <w:pPr>
              <w:pStyle w:val="ListParagraph"/>
              <w:spacing w:after="60" w:line="288" w:lineRule="auto"/>
              <w:ind w:left="720"/>
            </w:pPr>
            <w:r>
              <w:t>I set up a machine learning platform in Tinka’s AWS environment based on AWS SageMaker. I helped the team standardize their machine learning workflow and automate it using various SageMaker features. I also initiated data cataloging in AWS Glue in order to facilitate data discovery and exploration across Tinka’s diverse data lake using AWS Athena.</w:t>
            </w:r>
          </w:p>
          <w:p w14:paraId="24017B83" w14:textId="77777777" w:rsidR="00BE7357" w:rsidRDefault="00BE7357" w:rsidP="00136CF1">
            <w:pPr>
              <w:pStyle w:val="ListParagraph"/>
              <w:spacing w:after="60" w:line="288" w:lineRule="auto"/>
              <w:ind w:left="720"/>
              <w:rPr>
                <w:lang w:val="en-NL"/>
              </w:rPr>
            </w:pPr>
          </w:p>
          <w:p w14:paraId="4C9C0A1E" w14:textId="200031EA" w:rsidR="008C1D03" w:rsidRDefault="008C1D03" w:rsidP="00136CF1">
            <w:pPr>
              <w:pStyle w:val="ListParagraph"/>
              <w:spacing w:after="60" w:line="288" w:lineRule="auto"/>
              <w:ind w:left="720"/>
            </w:pPr>
            <w:r>
              <w:rPr>
                <w:u w:val="single"/>
              </w:rPr>
              <w:lastRenderedPageBreak/>
              <w:t>New10</w:t>
            </w:r>
          </w:p>
          <w:p w14:paraId="42879AC6" w14:textId="7F650BF8" w:rsidR="008C1D03" w:rsidRPr="008C1D03" w:rsidRDefault="008C1D03" w:rsidP="00136CF1">
            <w:pPr>
              <w:pStyle w:val="ListParagraph"/>
              <w:spacing w:after="60" w:line="288" w:lineRule="auto"/>
              <w:ind w:left="720"/>
            </w:pPr>
            <w:r>
              <w:t>I helped onboard the data team onto AWS SageMaker studio and supported the data scientists with the development of their first machine learning use case on AWS. The underlying infrastructure was provisioned using terraform.</w:t>
            </w:r>
          </w:p>
          <w:p w14:paraId="54016F9B" w14:textId="77777777" w:rsidR="008C1D03" w:rsidRDefault="008C1D03" w:rsidP="00136CF1">
            <w:pPr>
              <w:pStyle w:val="ListParagraph"/>
              <w:spacing w:after="60" w:line="288" w:lineRule="auto"/>
              <w:ind w:left="720"/>
              <w:rPr>
                <w:lang w:val="en-NL"/>
              </w:rPr>
            </w:pPr>
          </w:p>
          <w:p w14:paraId="1810CEE5" w14:textId="08ABE98A" w:rsidR="00E31E06" w:rsidRDefault="00E31E06" w:rsidP="00136CF1">
            <w:pPr>
              <w:pStyle w:val="ListParagraph"/>
              <w:spacing w:after="60" w:line="288" w:lineRule="auto"/>
              <w:ind w:left="720"/>
              <w:rPr>
                <w:u w:val="single"/>
              </w:rPr>
            </w:pPr>
            <w:proofErr w:type="spellStart"/>
            <w:r>
              <w:rPr>
                <w:u w:val="single"/>
              </w:rPr>
              <w:t>Hogeschoool</w:t>
            </w:r>
            <w:proofErr w:type="spellEnd"/>
            <w:r>
              <w:rPr>
                <w:u w:val="single"/>
              </w:rPr>
              <w:t xml:space="preserve"> Utrecht</w:t>
            </w:r>
          </w:p>
          <w:p w14:paraId="462AFE5E" w14:textId="1BE6076C" w:rsidR="00E31E06" w:rsidRPr="00E31E06" w:rsidRDefault="00E31E06" w:rsidP="00136CF1">
            <w:pPr>
              <w:pStyle w:val="ListParagraph"/>
              <w:spacing w:after="60" w:line="288" w:lineRule="auto"/>
              <w:ind w:left="720"/>
            </w:pPr>
            <w:r>
              <w:t xml:space="preserve">I held meetings with our stakeholders </w:t>
            </w:r>
            <w:r w:rsidR="00CC1897">
              <w:t>in order to</w:t>
            </w:r>
            <w:r>
              <w:t xml:space="preserve"> gather requirements and understand the need</w:t>
            </w:r>
            <w:r w:rsidR="00CC1897">
              <w:t>s</w:t>
            </w:r>
            <w:r>
              <w:t xml:space="preserve"> of </w:t>
            </w:r>
            <w:r w:rsidR="00CC1897">
              <w:t>having</w:t>
            </w:r>
            <w:r>
              <w:t xml:space="preserve"> a digital research environment. I then designed and implemented a cloud agnostic research environment as a platform for both researchers and students. Researchers gained access to dedicated computing power in the cloud </w:t>
            </w:r>
            <w:r w:rsidR="00CC1897">
              <w:t>while</w:t>
            </w:r>
            <w:r>
              <w:t xml:space="preserve"> students collaborated in a shared workspace with their teachers</w:t>
            </w:r>
            <w:r w:rsidR="00CC1897">
              <w:t xml:space="preserve"> that was easily accessible using a browser</w:t>
            </w:r>
            <w:r>
              <w:t xml:space="preserve">. The </w:t>
            </w:r>
            <w:r w:rsidR="00093A74">
              <w:t>environment</w:t>
            </w:r>
            <w:r w:rsidR="002C2740">
              <w:t xml:space="preserve"> consisted of several data science platforms such as </w:t>
            </w:r>
            <w:proofErr w:type="spellStart"/>
            <w:r w:rsidR="002C2740">
              <w:t>JupyterHub</w:t>
            </w:r>
            <w:proofErr w:type="spellEnd"/>
            <w:r w:rsidR="002C2740">
              <w:t xml:space="preserve"> and RStud</w:t>
            </w:r>
            <w:r w:rsidR="007E7E2F">
              <w:t>i</w:t>
            </w:r>
            <w:r w:rsidR="002C2740">
              <w:t>o.</w:t>
            </w:r>
            <w:r w:rsidR="00093A74">
              <w:t xml:space="preserve"> </w:t>
            </w:r>
            <w:r w:rsidR="002C2740">
              <w:t>The</w:t>
            </w:r>
            <w:r w:rsidR="002C0597">
              <w:t xml:space="preserve"> system is managed</w:t>
            </w:r>
            <w:r w:rsidR="00093A74">
              <w:t xml:space="preserve"> using automated tools such as ansible.</w:t>
            </w:r>
          </w:p>
          <w:p w14:paraId="74208F0B" w14:textId="77777777" w:rsidR="00E31E06" w:rsidRPr="00136CF1" w:rsidRDefault="00E31E06" w:rsidP="00136CF1">
            <w:pPr>
              <w:pStyle w:val="ListParagraph"/>
              <w:spacing w:after="60" w:line="288" w:lineRule="auto"/>
              <w:ind w:left="720"/>
              <w:rPr>
                <w:lang w:val="en-NL"/>
              </w:rPr>
            </w:pPr>
          </w:p>
          <w:p w14:paraId="5C1E5735" w14:textId="5AEB287B" w:rsidR="00771F86" w:rsidRDefault="00771F86" w:rsidP="005343F6">
            <w:pPr>
              <w:pStyle w:val="ListParagraph"/>
              <w:spacing w:after="60" w:line="288" w:lineRule="auto"/>
              <w:ind w:left="720"/>
            </w:pPr>
            <w:r>
              <w:rPr>
                <w:u w:val="single"/>
              </w:rPr>
              <w:t>Reckitt Benckiser</w:t>
            </w:r>
          </w:p>
          <w:p w14:paraId="5329E1B9" w14:textId="77777777" w:rsidR="00771F86" w:rsidRPr="00771F86" w:rsidRDefault="00771F86" w:rsidP="00771F86">
            <w:pPr>
              <w:pStyle w:val="ListParagraph"/>
              <w:spacing w:after="60" w:line="288" w:lineRule="auto"/>
              <w:ind w:left="720"/>
              <w:rPr>
                <w:lang w:val="en-NL"/>
              </w:rPr>
            </w:pPr>
            <w:r w:rsidRPr="00771F86">
              <w:rPr>
                <w:lang w:val="en-NL"/>
              </w:rPr>
              <w:t>I designed and implemented a system architecture for a 3-tier application on the Azure cloud. The application consists of a frontend SPA, a backend API, and an Azure SQL database.</w:t>
            </w:r>
          </w:p>
          <w:p w14:paraId="08C54795" w14:textId="77777777" w:rsidR="00771F86" w:rsidRPr="00771F86" w:rsidRDefault="00771F86" w:rsidP="00771F86">
            <w:pPr>
              <w:pStyle w:val="ListParagraph"/>
              <w:spacing w:after="60" w:line="288" w:lineRule="auto"/>
              <w:ind w:left="720"/>
              <w:rPr>
                <w:lang w:val="en-NL"/>
              </w:rPr>
            </w:pPr>
            <w:r w:rsidRPr="00771F86">
              <w:rPr>
                <w:lang w:val="en-NL"/>
              </w:rPr>
              <w:t>The infrastructure was developed first using ARM templates, but it was later migrated to Terraform.</w:t>
            </w:r>
          </w:p>
          <w:p w14:paraId="79845117" w14:textId="59C7E71A" w:rsidR="00771F86" w:rsidRPr="005343F6" w:rsidRDefault="00771F86" w:rsidP="00037D92"/>
        </w:tc>
      </w:tr>
      <w:tr w:rsidR="005343F6" w:rsidRPr="005343F6" w14:paraId="48A5CFDF" w14:textId="77777777" w:rsidTr="009D1CC5">
        <w:tc>
          <w:tcPr>
            <w:tcW w:w="7371" w:type="dxa"/>
          </w:tcPr>
          <w:p w14:paraId="6781D0A9" w14:textId="74E4CD7B" w:rsidR="005343F6" w:rsidRPr="005343F6" w:rsidRDefault="005343F6" w:rsidP="005343F6">
            <w:pPr>
              <w:pStyle w:val="ListParagraph"/>
              <w:spacing w:after="60" w:line="288" w:lineRule="auto"/>
              <w:ind w:left="720"/>
              <w:rPr>
                <w:u w:val="single"/>
              </w:rPr>
            </w:pPr>
            <w:r w:rsidRPr="005343F6">
              <w:rPr>
                <w:u w:val="single"/>
              </w:rPr>
              <w:lastRenderedPageBreak/>
              <w:t>KPN</w:t>
            </w:r>
          </w:p>
          <w:p w14:paraId="7A2EDAD4" w14:textId="384299E0" w:rsidR="005343F6" w:rsidRPr="005343F6" w:rsidRDefault="00E31E06" w:rsidP="005343F6">
            <w:pPr>
              <w:pStyle w:val="ListParagraph"/>
              <w:spacing w:after="60" w:line="288" w:lineRule="auto"/>
              <w:ind w:left="720"/>
            </w:pPr>
            <w:r>
              <w:t>I worked</w:t>
            </w:r>
            <w:r w:rsidR="005343F6">
              <w:t xml:space="preserve"> </w:t>
            </w:r>
            <w:r>
              <w:t xml:space="preserve">on </w:t>
            </w:r>
            <w:proofErr w:type="gramStart"/>
            <w:r>
              <w:t>a</w:t>
            </w:r>
            <w:proofErr w:type="gramEnd"/>
            <w:r w:rsidR="005343F6" w:rsidRPr="005343F6">
              <w:t xml:space="preserve"> API Gateway that fronts all KPN IoT APIs. The gateway acts as the entry point to the IoT services and enforces security at the perimeter using TLS termination and user authentication. The authentication and authorization framework are based on the OpenID connect standard.</w:t>
            </w:r>
          </w:p>
          <w:p w14:paraId="728DE562" w14:textId="7B60D4E3" w:rsidR="005343F6" w:rsidRPr="005343F6" w:rsidRDefault="005343F6" w:rsidP="005343F6">
            <w:pPr>
              <w:pStyle w:val="ListParagraph"/>
              <w:spacing w:after="60" w:line="288" w:lineRule="auto"/>
              <w:ind w:left="720"/>
            </w:pPr>
            <w:r>
              <w:t>In addition, I introduced the concept</w:t>
            </w:r>
            <w:r w:rsidRPr="005343F6">
              <w:t xml:space="preserve"> of Zero Downtime Deployments. I helped the team to improve the software delivery pipeline in order to shorten the release cycle. I also introduced best practices for safely evolving a running service in order to preserve backwards compatibility and provide an easy rollback path. </w:t>
            </w:r>
          </w:p>
        </w:tc>
      </w:tr>
    </w:tbl>
    <w:p w14:paraId="578A1A37" w14:textId="2E852FB6" w:rsidR="005E3045" w:rsidRPr="00AC238B" w:rsidRDefault="005E3045" w:rsidP="005343F6"/>
    <w:p w14:paraId="6D2803F3" w14:textId="7F725EA8" w:rsidR="00217639" w:rsidRDefault="00510CD3">
      <w:pPr>
        <w:pStyle w:val="Heading2"/>
      </w:pPr>
      <w:r>
        <w:t>Relay42</w:t>
      </w:r>
      <w:r w:rsidR="00093EC5">
        <w:t xml:space="preserve"> / Amsterdam, the Netherlands</w:t>
      </w:r>
    </w:p>
    <w:p w14:paraId="332C80A8" w14:textId="52D5CDA2" w:rsidR="00217639" w:rsidRDefault="00510CD3" w:rsidP="007F5E65">
      <w:pPr>
        <w:pStyle w:val="Heading3"/>
      </w:pPr>
      <w:r>
        <w:t xml:space="preserve"> October 2018 </w:t>
      </w:r>
      <w:r w:rsidR="007F5E65">
        <w:t>–</w:t>
      </w:r>
      <w:r>
        <w:t xml:space="preserve"> </w:t>
      </w:r>
      <w:r w:rsidR="00AC238B">
        <w:t>December 2019</w:t>
      </w:r>
    </w:p>
    <w:p w14:paraId="62B2EA9A" w14:textId="0EBB37BF" w:rsidR="00B54431" w:rsidRPr="00B54431" w:rsidRDefault="00B54431" w:rsidP="00B54431">
      <w:pPr>
        <w:rPr>
          <w:lang w:val="en-NL"/>
        </w:rPr>
      </w:pPr>
      <w:r w:rsidRPr="00B54431">
        <w:rPr>
          <w:lang w:val="en-NL"/>
        </w:rPr>
        <w:t xml:space="preserve">Relay42 is a marktech company that provides a customer data management platform and intelligent journey orchestration engine </w:t>
      </w:r>
      <w:r w:rsidR="007D5E1A">
        <w:t>that</w:t>
      </w:r>
      <w:r w:rsidRPr="00B54431">
        <w:rPr>
          <w:lang w:val="en-NL"/>
        </w:rPr>
        <w:t xml:space="preserve"> </w:t>
      </w:r>
      <w:r w:rsidR="007D5E1A">
        <w:t>help</w:t>
      </w:r>
      <w:r w:rsidRPr="00B54431">
        <w:rPr>
          <w:lang w:val="en-NL"/>
        </w:rPr>
        <w:t xml:space="preserve"> you personalise your user's experience across all your conencted channels.</w:t>
      </w:r>
    </w:p>
    <w:p w14:paraId="6F3E9EC8" w14:textId="5C2B4B55" w:rsidR="00B54431" w:rsidRPr="00B54431" w:rsidRDefault="00B54431" w:rsidP="00B54431">
      <w:r w:rsidRPr="00B54431">
        <w:rPr>
          <w:lang w:val="en-NL"/>
        </w:rPr>
        <w:t xml:space="preserve">I was a backend software engineer responsible for a service that handles the integration of relay's platform with all external marketing platforms. This required the design of a highly </w:t>
      </w:r>
      <w:r w:rsidRPr="00B54431">
        <w:rPr>
          <w:lang w:val="en-NL"/>
        </w:rPr>
        <w:lastRenderedPageBreak/>
        <w:t>efficient service that can handle the traffic generated by the orchestration engine, while being extremely resilient to the failures that can happen at the integratoin points with other systems.</w:t>
      </w:r>
      <w:r>
        <w:t xml:space="preserve"> Notable projects include:</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03F5D379" w:rsidR="002678A6" w:rsidRDefault="00510CD3" w:rsidP="002678A6">
      <w:pPr>
        <w:pStyle w:val="Heading3"/>
      </w:pPr>
      <w:r>
        <w:t>February 2017 – August 2018</w:t>
      </w:r>
    </w:p>
    <w:p w14:paraId="076308DA" w14:textId="34978492" w:rsidR="00B54431" w:rsidRPr="00B54431" w:rsidRDefault="00B54431" w:rsidP="00B54431">
      <w:pPr>
        <w:rPr>
          <w:lang w:val="en-NL"/>
        </w:rPr>
      </w:pPr>
      <w:r w:rsidRPr="00B54431">
        <w:rPr>
          <w:lang w:val="en-NL"/>
        </w:rPr>
        <w:t xml:space="preserve">Smarty was a young data oriented startup that set out to discover and analyse the huge online world of news. It provided a platform for users to </w:t>
      </w:r>
      <w:r w:rsidR="00EC37C9">
        <w:t>discover news</w:t>
      </w:r>
      <w:r w:rsidRPr="00B54431">
        <w:rPr>
          <w:lang w:val="en-NL"/>
        </w:rPr>
        <w:t xml:space="preserve"> using a combination of search filters that can understand the content. Smarty also tracked the performance of news content over time on social media, allowing the user to view real time insights about what is trending around the world.</w:t>
      </w:r>
    </w:p>
    <w:p w14:paraId="7D5752E2" w14:textId="77777777" w:rsidR="00B54431" w:rsidRPr="00B54431" w:rsidRDefault="00B54431" w:rsidP="00B54431">
      <w:pPr>
        <w:rPr>
          <w:lang w:val="en-NL"/>
        </w:rPr>
      </w:pPr>
      <w:r w:rsidRPr="00B54431">
        <w:rPr>
          <w:lang w:val="en-NL"/>
        </w:rPr>
        <w:t>I was responsible for implementing the data infrastructure that handled the storage and querying of Smarty's data which powered the end user application.</w:t>
      </w:r>
    </w:p>
    <w:p w14:paraId="08BE8966" w14:textId="510FD67B" w:rsidR="00B54431" w:rsidRPr="00B54431" w:rsidRDefault="00B54431" w:rsidP="00B54431">
      <w:r w:rsidRPr="00B54431">
        <w:rPr>
          <w:lang w:val="en-NL"/>
        </w:rPr>
        <w:t xml:space="preserve">I </w:t>
      </w:r>
      <w:r w:rsidR="00D41EF4">
        <w:t>needed</w:t>
      </w:r>
      <w:r w:rsidRPr="00B54431">
        <w:rPr>
          <w:lang w:val="en-NL"/>
        </w:rPr>
        <w:t xml:space="preserve"> to support a variety of data types and storage technologies that allowed the analysis of </w:t>
      </w:r>
      <w:r w:rsidR="006F3A23">
        <w:t xml:space="preserve">huge amounts of </w:t>
      </w:r>
      <w:r w:rsidRPr="00B54431">
        <w:rPr>
          <w:lang w:val="en-NL"/>
        </w:rPr>
        <w:t>full</w:t>
      </w:r>
      <w:r w:rsidR="00FF3BC0">
        <w:t>-</w:t>
      </w:r>
      <w:r w:rsidRPr="00B54431">
        <w:rPr>
          <w:lang w:val="en-NL"/>
        </w:rPr>
        <w:t xml:space="preserve">text </w:t>
      </w:r>
      <w:r w:rsidR="006F3A23">
        <w:t>and</w:t>
      </w:r>
      <w:r w:rsidRPr="00B54431">
        <w:rPr>
          <w:lang w:val="en-NL"/>
        </w:rPr>
        <w:t xml:space="preserve"> statistical data.</w:t>
      </w:r>
      <w:r>
        <w:t xml:space="preserve"> Notable projects include:</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lastRenderedPageBreak/>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3B530512" w14:textId="098A978D" w:rsidR="00B461E0" w:rsidRPr="004D6904" w:rsidRDefault="002678A6" w:rsidP="004D6904">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406DFD3" w14:textId="0DA62E83" w:rsidR="00DC3AA5" w:rsidRPr="009666A2" w:rsidRDefault="009666A2" w:rsidP="00093EC5">
      <w:pPr>
        <w:pStyle w:val="Heading4"/>
      </w:pPr>
      <w:r>
        <w:t>summary</w:t>
      </w:r>
      <w:r w:rsidR="00DC3AA5" w:rsidRPr="009666A2">
        <w:t xml:space="preserve"> of tech stack and skills:</w:t>
      </w:r>
    </w:p>
    <w:p w14:paraId="66C56D07" w14:textId="5E7EF683" w:rsidR="00DC3AA5" w:rsidRDefault="009666A2" w:rsidP="00AE2726">
      <w:pPr>
        <w:pStyle w:val="ListParagraph"/>
        <w:numPr>
          <w:ilvl w:val="0"/>
          <w:numId w:val="12"/>
        </w:numPr>
      </w:pPr>
      <w:r>
        <w:t xml:space="preserve">Develop </w:t>
      </w:r>
      <w:r w:rsidR="0000548A">
        <w:t>secure, reliable</w:t>
      </w:r>
      <w:r w:rsidR="003F6B78">
        <w:t xml:space="preserve"> and</w:t>
      </w:r>
      <w:r w:rsidR="0000548A">
        <w:t xml:space="preserve"> </w:t>
      </w:r>
      <w:r w:rsidR="00E30D3C">
        <w:t>efficient</w:t>
      </w:r>
      <w:r w:rsidR="001912FB">
        <w:t xml:space="preserve"> </w:t>
      </w:r>
      <w:r w:rsidR="0000548A">
        <w:t>cloud native</w:t>
      </w:r>
      <w:r w:rsidR="00DC3AA5" w:rsidRPr="00DC3AA5">
        <w:t xml:space="preserve"> services.</w:t>
      </w:r>
    </w:p>
    <w:p w14:paraId="3EF49B68" w14:textId="30976BE4" w:rsidR="00DC3AA5" w:rsidRPr="00DC3AA5" w:rsidRDefault="00410286" w:rsidP="00AE2726">
      <w:pPr>
        <w:pStyle w:val="ListParagraph"/>
        <w:numPr>
          <w:ilvl w:val="0"/>
          <w:numId w:val="12"/>
        </w:numPr>
      </w:pPr>
      <w:r>
        <w:t xml:space="preserve">Expert in </w:t>
      </w:r>
      <w:r w:rsidR="00012B13">
        <w:t>Java and the Spring framework.</w:t>
      </w:r>
    </w:p>
    <w:p w14:paraId="48FAB3E8" w14:textId="610735E8" w:rsidR="00DC3AA5" w:rsidRPr="00DC3AA5" w:rsidRDefault="00E02029" w:rsidP="00AE2726">
      <w:pPr>
        <w:pStyle w:val="ListParagraph"/>
        <w:numPr>
          <w:ilvl w:val="0"/>
          <w:numId w:val="12"/>
        </w:numPr>
      </w:pPr>
      <w:r>
        <w:t>Make use of p</w:t>
      </w:r>
      <w:r w:rsidR="00DC3AA5" w:rsidRPr="00DC3AA5">
        <w:t xml:space="preserve">olyglot persistence </w:t>
      </w:r>
      <w:r>
        <w:t>architectures</w:t>
      </w:r>
      <w:r w:rsidR="00923F6A">
        <w:t xml:space="preserve"> to handle varying user needs</w:t>
      </w:r>
      <w:r w:rsidR="009666A2">
        <w:t>.</w:t>
      </w:r>
    </w:p>
    <w:p w14:paraId="54D49DED" w14:textId="6735EE1B" w:rsidR="00DC3AA5" w:rsidRPr="00DC3AA5" w:rsidRDefault="00E4438D" w:rsidP="00AE2726">
      <w:pPr>
        <w:pStyle w:val="ListParagraph"/>
        <w:numPr>
          <w:ilvl w:val="0"/>
          <w:numId w:val="12"/>
        </w:numPr>
      </w:pPr>
      <w:r>
        <w:t>Design a</w:t>
      </w:r>
      <w:r w:rsidR="005343F6">
        <w:t>synchronous</w:t>
      </w:r>
      <w:r w:rsidR="00DC3AA5" w:rsidRPr="00DC3AA5">
        <w:t xml:space="preserve"> </w:t>
      </w:r>
      <w:r w:rsidR="009666A2">
        <w:t>s</w:t>
      </w:r>
      <w:r w:rsidR="00DC3AA5" w:rsidRPr="00DC3AA5">
        <w:t>ystems</w:t>
      </w:r>
      <w:r w:rsidR="00E5740C">
        <w:t xml:space="preserve"> using</w:t>
      </w:r>
      <w:r w:rsidR="00DC3AA5" w:rsidRPr="00DC3AA5">
        <w:t xml:space="preserve"> </w:t>
      </w:r>
      <w:r w:rsidR="009666A2">
        <w:t>e</w:t>
      </w:r>
      <w:r w:rsidR="009666A2" w:rsidRPr="00DC3AA5">
        <w:t>vent-based</w:t>
      </w:r>
      <w:r w:rsidR="00DC3AA5" w:rsidRPr="00DC3AA5">
        <w:t xml:space="preserve"> communication.</w:t>
      </w:r>
    </w:p>
    <w:p w14:paraId="7BBB7458" w14:textId="08A8F366" w:rsidR="00DC3AA5" w:rsidRPr="00DC3AA5" w:rsidRDefault="007E4CDD" w:rsidP="00AE2726">
      <w:pPr>
        <w:pStyle w:val="ListParagraph"/>
        <w:numPr>
          <w:ilvl w:val="0"/>
          <w:numId w:val="12"/>
        </w:numPr>
      </w:pPr>
      <w:r>
        <w:t>Implement d</w:t>
      </w:r>
      <w:r w:rsidR="00DC3AA5" w:rsidRPr="00DC3AA5">
        <w:t>ata warehousing and analytics</w:t>
      </w:r>
      <w:r>
        <w:t xml:space="preserve"> solutions.</w:t>
      </w:r>
    </w:p>
    <w:p w14:paraId="616B5FB5" w14:textId="4A9EBCEF" w:rsidR="00DC3AA5" w:rsidRDefault="00A36427" w:rsidP="00AE2726">
      <w:pPr>
        <w:pStyle w:val="ListParagraph"/>
        <w:numPr>
          <w:ilvl w:val="0"/>
          <w:numId w:val="12"/>
        </w:numPr>
      </w:pPr>
      <w:r>
        <w:t xml:space="preserve">Embrace the </w:t>
      </w:r>
      <w:r w:rsidR="00121CB3" w:rsidRPr="00DC3AA5">
        <w:t>DevOps mindset</w:t>
      </w:r>
      <w:r>
        <w:t xml:space="preserve"> by advocating </w:t>
      </w:r>
      <w:r w:rsidR="00DC3AA5" w:rsidRPr="00DC3AA5">
        <w:t>for TDD and CI/CD</w:t>
      </w:r>
      <w:r>
        <w:t>.</w:t>
      </w:r>
    </w:p>
    <w:p w14:paraId="0F70B275" w14:textId="14254890" w:rsidR="00DC3AA5" w:rsidRDefault="00BD1C32" w:rsidP="00AE2726">
      <w:pPr>
        <w:pStyle w:val="ListParagraph"/>
        <w:numPr>
          <w:ilvl w:val="0"/>
          <w:numId w:val="12"/>
        </w:numPr>
      </w:pPr>
      <w:r>
        <w:t xml:space="preserve">Use of </w:t>
      </w:r>
      <w:r w:rsidR="00DC3AA5" w:rsidRPr="00DC3AA5">
        <w:t xml:space="preserve">OLTP datastores (MySQL, </w:t>
      </w:r>
      <w:r w:rsidR="009666A2" w:rsidRPr="00DC3AA5">
        <w:t>PostgreSQL</w:t>
      </w:r>
      <w:r w:rsidR="00DC3AA5" w:rsidRPr="00DC3AA5">
        <w:t xml:space="preserve">, </w:t>
      </w:r>
      <w:proofErr w:type="spellStart"/>
      <w:r w:rsidR="00DC3AA5" w:rsidRPr="00DC3AA5">
        <w:t>VoltDB</w:t>
      </w:r>
      <w:proofErr w:type="spellEnd"/>
      <w:r w:rsidR="009666A2">
        <w:t>…</w:t>
      </w:r>
      <w:r w:rsidR="00DC3AA5" w:rsidRPr="00DC3AA5">
        <w:t>)</w:t>
      </w:r>
      <w:r w:rsidR="009666A2">
        <w:t>.</w:t>
      </w:r>
    </w:p>
    <w:p w14:paraId="717AE993" w14:textId="3FAD0960" w:rsidR="00DC3AA5" w:rsidRPr="00DC3AA5" w:rsidRDefault="00BD1C32" w:rsidP="00AE2726">
      <w:pPr>
        <w:pStyle w:val="ListParagraph"/>
        <w:numPr>
          <w:ilvl w:val="0"/>
          <w:numId w:val="12"/>
        </w:numPr>
      </w:pPr>
      <w:r>
        <w:t xml:space="preserve">Use of </w:t>
      </w:r>
      <w:r w:rsidR="00DC3AA5">
        <w:t>OLAP datastores (Vertica</w:t>
      </w:r>
      <w:r w:rsidR="009666A2">
        <w:t>, Druid, Kudu…</w:t>
      </w:r>
      <w:r w:rsidR="00DC3AA5">
        <w:t>)</w:t>
      </w:r>
      <w:r w:rsidR="009666A2">
        <w:t>.</w:t>
      </w:r>
    </w:p>
    <w:p w14:paraId="35B6DCE5" w14:textId="151D212F" w:rsidR="00D209A7" w:rsidRDefault="00BD1C32" w:rsidP="00EE7743">
      <w:pPr>
        <w:pStyle w:val="ListParagraph"/>
        <w:numPr>
          <w:ilvl w:val="0"/>
          <w:numId w:val="12"/>
        </w:numPr>
      </w:pPr>
      <w:r>
        <w:t xml:space="preserve">Use of </w:t>
      </w:r>
      <w:r w:rsidR="00DC3AA5" w:rsidRPr="00DC3AA5">
        <w:t>NoSQL datastores (ELK stack, Neo4j, Redis, Cassandra</w:t>
      </w:r>
      <w:r w:rsidR="00955578">
        <w:t>…</w:t>
      </w:r>
      <w:r w:rsidR="00DC3AA5" w:rsidRPr="00DC3AA5">
        <w:t>)</w:t>
      </w:r>
      <w:r w:rsidR="009666A2">
        <w:t>.</w:t>
      </w:r>
    </w:p>
    <w:p w14:paraId="67E13FC0" w14:textId="0728AAE1" w:rsidR="008D7CD6" w:rsidRPr="00EE7743" w:rsidRDefault="00EA72C9" w:rsidP="008D7CD6">
      <w:pPr>
        <w:pStyle w:val="ListParagraph"/>
        <w:numPr>
          <w:ilvl w:val="0"/>
          <w:numId w:val="12"/>
        </w:numPr>
      </w:pPr>
      <w:r>
        <w:t>Plan and manage</w:t>
      </w:r>
      <w:r w:rsidR="007763FF" w:rsidRPr="00DC3AA5">
        <w:t xml:space="preserve"> </w:t>
      </w:r>
      <w:r w:rsidR="008E742F">
        <w:t xml:space="preserve">deliverables </w:t>
      </w:r>
      <w:r w:rsidR="007763FF" w:rsidRPr="00DC3AA5">
        <w:t>using</w:t>
      </w:r>
      <w:r w:rsidR="00BD1C32">
        <w:t xml:space="preserve"> agile and l</w:t>
      </w:r>
      <w:r w:rsidR="007763FF" w:rsidRPr="00DC3AA5">
        <w:t>ean methodologies.</w:t>
      </w:r>
    </w:p>
    <w:p w14:paraId="6563BD4D" w14:textId="77777777" w:rsidR="00905E03" w:rsidRDefault="00651C12" w:rsidP="00905E03">
      <w:pPr>
        <w:pStyle w:val="Heading1"/>
      </w:pPr>
      <w:sdt>
        <w:sdtPr>
          <w:id w:val="1506478927"/>
          <w:placeholder>
            <w:docPart w:val="B276FC1F5B16E74293F49C0E1A288C8E"/>
          </w:placeholder>
          <w:temporary/>
          <w:showingPlcHdr/>
          <w15:appearance w15:val="hidden"/>
        </w:sdtPr>
        <w:sdtEndPr/>
        <w:sdtContent>
          <w:r w:rsidR="00905E03" w:rsidRPr="008D7CD6">
            <w:t>Education</w:t>
          </w:r>
        </w:sdtContent>
      </w:sdt>
    </w:p>
    <w:p w14:paraId="3E622AEF" w14:textId="77777777" w:rsidR="00905E03" w:rsidRDefault="00905E03" w:rsidP="00905E03">
      <w:pPr>
        <w:pStyle w:val="Heading2"/>
      </w:pPr>
      <w:r>
        <w:t>B.S in Computer Science / June 2017</w:t>
      </w:r>
    </w:p>
    <w:p w14:paraId="55D206B2" w14:textId="13E6FBCF" w:rsidR="00DB4AF8" w:rsidRDefault="00905E03">
      <w:r>
        <w:t>Graduated from Notre Dame University, Lebanon.</w:t>
      </w:r>
    </w:p>
    <w:p w14:paraId="4C0F7E94" w14:textId="5748B5CB" w:rsidR="008D7CD6" w:rsidRDefault="008D7CD6" w:rsidP="008D7CD6">
      <w:pPr>
        <w:pStyle w:val="Heading1"/>
      </w:pPr>
      <w:r>
        <w:t>Language</w:t>
      </w:r>
    </w:p>
    <w:p w14:paraId="0977C01F" w14:textId="77777777" w:rsidR="008D7CD6" w:rsidRPr="00B715E8" w:rsidRDefault="008D7CD6" w:rsidP="008D7CD6">
      <w:pPr>
        <w:pStyle w:val="ListParagraph"/>
        <w:numPr>
          <w:ilvl w:val="0"/>
          <w:numId w:val="14"/>
        </w:numPr>
      </w:pPr>
      <w:r w:rsidRPr="00B715E8">
        <w:t>Arabic (Native Proficiency)</w:t>
      </w:r>
    </w:p>
    <w:p w14:paraId="52122AA5" w14:textId="77777777" w:rsidR="008D7CD6" w:rsidRPr="00B715E8" w:rsidRDefault="008D7CD6" w:rsidP="008D7CD6">
      <w:pPr>
        <w:pStyle w:val="ListParagraph"/>
        <w:numPr>
          <w:ilvl w:val="0"/>
          <w:numId w:val="14"/>
        </w:numPr>
      </w:pPr>
      <w:r w:rsidRPr="00B715E8">
        <w:t>English (Professional Proficiency)</w:t>
      </w:r>
    </w:p>
    <w:p w14:paraId="0039FF9B" w14:textId="24E4AB48" w:rsidR="008D7CD6" w:rsidRDefault="008D7CD6" w:rsidP="008D7CD6">
      <w:pPr>
        <w:pStyle w:val="ListParagraph"/>
        <w:numPr>
          <w:ilvl w:val="0"/>
          <w:numId w:val="14"/>
        </w:numPr>
      </w:pPr>
      <w:r w:rsidRPr="00B715E8">
        <w:t>French (Limited Working Proficiency)</w:t>
      </w:r>
    </w:p>
    <w:p w14:paraId="738B9F54" w14:textId="6BF9DF2F" w:rsidR="004D6904" w:rsidRDefault="004D6904" w:rsidP="008D7CD6">
      <w:pPr>
        <w:pStyle w:val="ListParagraph"/>
        <w:numPr>
          <w:ilvl w:val="0"/>
          <w:numId w:val="14"/>
        </w:numPr>
      </w:pPr>
      <w:r>
        <w:t>Dutch (Elementary Proficiency)</w:t>
      </w:r>
    </w:p>
    <w:p w14:paraId="31EA9F03" w14:textId="38CF06E8" w:rsidR="00DB4AF8" w:rsidRDefault="00DB4AF8" w:rsidP="00DB4AF8">
      <w:pPr>
        <w:pStyle w:val="Heading1"/>
      </w:pPr>
      <w:r>
        <w:t>Certification</w:t>
      </w:r>
    </w:p>
    <w:p w14:paraId="7948BF87" w14:textId="63E861FD" w:rsidR="00B17840" w:rsidRPr="00B17840" w:rsidRDefault="00B17840" w:rsidP="00B17840">
      <w:pPr>
        <w:pStyle w:val="Heading3"/>
      </w:pPr>
      <w:r>
        <w:t>Amazon Web Services</w:t>
      </w:r>
    </w:p>
    <w:p w14:paraId="2EDA6486" w14:textId="64CD44AD" w:rsidR="004F0C10" w:rsidRDefault="00651C12" w:rsidP="00B17840">
      <w:pPr>
        <w:pStyle w:val="Heading3"/>
        <w:numPr>
          <w:ilvl w:val="0"/>
          <w:numId w:val="17"/>
        </w:numPr>
        <w:rPr>
          <w:rStyle w:val="Hyperlink"/>
          <w:rFonts w:asciiTheme="minorHAnsi" w:hAnsiTheme="minorHAnsi"/>
          <w:bCs/>
          <w:i w:val="0"/>
          <w:iCs/>
          <w:szCs w:val="22"/>
        </w:rPr>
      </w:pPr>
      <w:hyperlink r:id="rId7" w:history="1">
        <w:r w:rsidR="00A86BEC" w:rsidRPr="00A36E23">
          <w:rPr>
            <w:rStyle w:val="Hyperlink"/>
            <w:rFonts w:asciiTheme="minorHAnsi" w:hAnsiTheme="minorHAnsi"/>
            <w:bCs/>
            <w:i w:val="0"/>
            <w:iCs/>
            <w:szCs w:val="22"/>
          </w:rPr>
          <w:t>AWS Certified Solutions Architect – Associate</w:t>
        </w:r>
      </w:hyperlink>
    </w:p>
    <w:p w14:paraId="31D08FE4" w14:textId="4AC5D7CF" w:rsidR="006E66BA" w:rsidRPr="006E66BA" w:rsidRDefault="00651C12" w:rsidP="006E66BA">
      <w:pPr>
        <w:pStyle w:val="ListParagraph"/>
        <w:numPr>
          <w:ilvl w:val="0"/>
          <w:numId w:val="17"/>
        </w:numPr>
      </w:pPr>
      <w:hyperlink r:id="rId8" w:history="1">
        <w:r w:rsidR="006E66BA" w:rsidRPr="006E66BA">
          <w:rPr>
            <w:rStyle w:val="Hyperlink"/>
          </w:rPr>
          <w:t>AWS Certified Developer - Associate</w:t>
        </w:r>
      </w:hyperlink>
    </w:p>
    <w:p w14:paraId="2611DB71" w14:textId="4E66ECD2" w:rsidR="009A5558" w:rsidRDefault="00651C12" w:rsidP="009A5558">
      <w:pPr>
        <w:pStyle w:val="Heading3"/>
        <w:numPr>
          <w:ilvl w:val="0"/>
          <w:numId w:val="17"/>
        </w:numPr>
        <w:rPr>
          <w:rStyle w:val="Hyperlink"/>
          <w:rFonts w:asciiTheme="minorHAnsi" w:hAnsiTheme="minorHAnsi"/>
          <w:i w:val="0"/>
          <w:iCs/>
          <w:szCs w:val="22"/>
        </w:rPr>
      </w:pPr>
      <w:hyperlink r:id="rId9" w:history="1">
        <w:r w:rsidR="004F0C10" w:rsidRPr="00EA4C5E">
          <w:rPr>
            <w:rStyle w:val="Hyperlink"/>
            <w:rFonts w:asciiTheme="minorHAnsi" w:hAnsiTheme="minorHAnsi"/>
            <w:i w:val="0"/>
            <w:iCs/>
            <w:szCs w:val="22"/>
          </w:rPr>
          <w:t xml:space="preserve">AWS Certified </w:t>
        </w:r>
        <w:proofErr w:type="spellStart"/>
        <w:r w:rsidR="004F0C10" w:rsidRPr="00EA4C5E">
          <w:rPr>
            <w:rStyle w:val="Hyperlink"/>
            <w:rFonts w:asciiTheme="minorHAnsi" w:hAnsiTheme="minorHAnsi"/>
            <w:i w:val="0"/>
            <w:iCs/>
            <w:szCs w:val="22"/>
          </w:rPr>
          <w:t>SysOps</w:t>
        </w:r>
        <w:proofErr w:type="spellEnd"/>
        <w:r w:rsidR="004F0C10" w:rsidRPr="00EA4C5E">
          <w:rPr>
            <w:rStyle w:val="Hyperlink"/>
            <w:rFonts w:asciiTheme="minorHAnsi" w:hAnsiTheme="minorHAnsi"/>
            <w:i w:val="0"/>
            <w:iCs/>
            <w:szCs w:val="22"/>
          </w:rPr>
          <w:t xml:space="preserve"> Administrator - Associate</w:t>
        </w:r>
      </w:hyperlink>
    </w:p>
    <w:p w14:paraId="5D980C2E" w14:textId="67FA7901" w:rsidR="009A5558" w:rsidRPr="009A5558" w:rsidRDefault="009A5558" w:rsidP="009A5558">
      <w:pPr>
        <w:pStyle w:val="ListParagraph"/>
        <w:numPr>
          <w:ilvl w:val="0"/>
          <w:numId w:val="17"/>
        </w:numPr>
      </w:pPr>
      <w:hyperlink r:id="rId10" w:history="1">
        <w:r w:rsidRPr="009A5558">
          <w:rPr>
            <w:rStyle w:val="Hyperlink"/>
          </w:rPr>
          <w:t>AWS Certified Advanced Networking - Specialty</w:t>
        </w:r>
      </w:hyperlink>
    </w:p>
    <w:sectPr w:rsidR="009A5558" w:rsidRPr="009A5558">
      <w:headerReference w:type="default" r:id="rId11"/>
      <w:footerReference w:type="default" r:id="rId12"/>
      <w:headerReference w:type="first" r:id="rId13"/>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A7D36D" w14:textId="77777777" w:rsidR="00651C12" w:rsidRDefault="00651C12">
      <w:pPr>
        <w:spacing w:after="0" w:line="240" w:lineRule="auto"/>
      </w:pPr>
      <w:r>
        <w:separator/>
      </w:r>
    </w:p>
  </w:endnote>
  <w:endnote w:type="continuationSeparator" w:id="0">
    <w:p w14:paraId="5F625FA8" w14:textId="77777777" w:rsidR="00651C12" w:rsidRDefault="0065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B6F76" w14:textId="77777777" w:rsidR="00651C12" w:rsidRDefault="00651C12">
      <w:pPr>
        <w:spacing w:after="0" w:line="240" w:lineRule="auto"/>
      </w:pPr>
      <w:r>
        <w:separator/>
      </w:r>
    </w:p>
  </w:footnote>
  <w:footnote w:type="continuationSeparator" w:id="0">
    <w:p w14:paraId="7471A494" w14:textId="77777777" w:rsidR="00651C12" w:rsidRDefault="00651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24BB0"/>
    <w:multiLevelType w:val="hybridMultilevel"/>
    <w:tmpl w:val="23CCC210"/>
    <w:lvl w:ilvl="0" w:tplc="05A00F88">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0367C4"/>
    <w:multiLevelType w:val="hybridMultilevel"/>
    <w:tmpl w:val="5A2E2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0548A"/>
    <w:rsid w:val="00012B13"/>
    <w:rsid w:val="000361CC"/>
    <w:rsid w:val="00037D92"/>
    <w:rsid w:val="000540F4"/>
    <w:rsid w:val="00093A74"/>
    <w:rsid w:val="00093EC5"/>
    <w:rsid w:val="00096F14"/>
    <w:rsid w:val="000C1157"/>
    <w:rsid w:val="000C2A08"/>
    <w:rsid w:val="000E4462"/>
    <w:rsid w:val="00107C16"/>
    <w:rsid w:val="001130C9"/>
    <w:rsid w:val="00121CB3"/>
    <w:rsid w:val="00131901"/>
    <w:rsid w:val="00136CF1"/>
    <w:rsid w:val="00161D71"/>
    <w:rsid w:val="001912FB"/>
    <w:rsid w:val="0019753B"/>
    <w:rsid w:val="001B39F4"/>
    <w:rsid w:val="00217639"/>
    <w:rsid w:val="00226A90"/>
    <w:rsid w:val="002327B6"/>
    <w:rsid w:val="0023284C"/>
    <w:rsid w:val="00235D3A"/>
    <w:rsid w:val="00242872"/>
    <w:rsid w:val="002678A6"/>
    <w:rsid w:val="0027656F"/>
    <w:rsid w:val="002C0597"/>
    <w:rsid w:val="002C2740"/>
    <w:rsid w:val="002C41D2"/>
    <w:rsid w:val="002D4600"/>
    <w:rsid w:val="00323341"/>
    <w:rsid w:val="0035298F"/>
    <w:rsid w:val="003532DF"/>
    <w:rsid w:val="0036650E"/>
    <w:rsid w:val="00373278"/>
    <w:rsid w:val="00382F9B"/>
    <w:rsid w:val="003B6870"/>
    <w:rsid w:val="003C4891"/>
    <w:rsid w:val="003F0B24"/>
    <w:rsid w:val="003F6B78"/>
    <w:rsid w:val="00410286"/>
    <w:rsid w:val="00416C59"/>
    <w:rsid w:val="004410F6"/>
    <w:rsid w:val="004622FF"/>
    <w:rsid w:val="004B3FD0"/>
    <w:rsid w:val="004C216B"/>
    <w:rsid w:val="004D6904"/>
    <w:rsid w:val="004F0C10"/>
    <w:rsid w:val="004F2509"/>
    <w:rsid w:val="00510CD3"/>
    <w:rsid w:val="005343F6"/>
    <w:rsid w:val="00546EDC"/>
    <w:rsid w:val="00572C70"/>
    <w:rsid w:val="005760E7"/>
    <w:rsid w:val="005774B1"/>
    <w:rsid w:val="005877C9"/>
    <w:rsid w:val="005B4F79"/>
    <w:rsid w:val="005B582C"/>
    <w:rsid w:val="005C3C6F"/>
    <w:rsid w:val="005E3045"/>
    <w:rsid w:val="0060037A"/>
    <w:rsid w:val="006112A6"/>
    <w:rsid w:val="00616109"/>
    <w:rsid w:val="00651C12"/>
    <w:rsid w:val="006528D1"/>
    <w:rsid w:val="006A46CE"/>
    <w:rsid w:val="006B7C03"/>
    <w:rsid w:val="006E66BA"/>
    <w:rsid w:val="006F3A23"/>
    <w:rsid w:val="00750AFE"/>
    <w:rsid w:val="007516BC"/>
    <w:rsid w:val="007610F3"/>
    <w:rsid w:val="00771F86"/>
    <w:rsid w:val="00773B0E"/>
    <w:rsid w:val="007763FF"/>
    <w:rsid w:val="007A097C"/>
    <w:rsid w:val="007D2D8F"/>
    <w:rsid w:val="007D5E1A"/>
    <w:rsid w:val="007E4CDD"/>
    <w:rsid w:val="007E7E2F"/>
    <w:rsid w:val="007F5E65"/>
    <w:rsid w:val="007F6BA6"/>
    <w:rsid w:val="00807CEB"/>
    <w:rsid w:val="00824949"/>
    <w:rsid w:val="008275B1"/>
    <w:rsid w:val="00844B79"/>
    <w:rsid w:val="00857620"/>
    <w:rsid w:val="00870245"/>
    <w:rsid w:val="008A616F"/>
    <w:rsid w:val="008B3831"/>
    <w:rsid w:val="008C1D03"/>
    <w:rsid w:val="008D7CD6"/>
    <w:rsid w:val="008E1931"/>
    <w:rsid w:val="008E742F"/>
    <w:rsid w:val="00905E03"/>
    <w:rsid w:val="009165CB"/>
    <w:rsid w:val="00923F6A"/>
    <w:rsid w:val="00934274"/>
    <w:rsid w:val="00955578"/>
    <w:rsid w:val="0096050A"/>
    <w:rsid w:val="009666A2"/>
    <w:rsid w:val="00975DC5"/>
    <w:rsid w:val="009A19FB"/>
    <w:rsid w:val="009A5558"/>
    <w:rsid w:val="009A6781"/>
    <w:rsid w:val="00A36427"/>
    <w:rsid w:val="00A36E23"/>
    <w:rsid w:val="00A53664"/>
    <w:rsid w:val="00A60E0E"/>
    <w:rsid w:val="00A86BEC"/>
    <w:rsid w:val="00A94AD8"/>
    <w:rsid w:val="00A95B16"/>
    <w:rsid w:val="00AB75EF"/>
    <w:rsid w:val="00AC238B"/>
    <w:rsid w:val="00AD7A8D"/>
    <w:rsid w:val="00AE2726"/>
    <w:rsid w:val="00AF6ABE"/>
    <w:rsid w:val="00B171C0"/>
    <w:rsid w:val="00B17840"/>
    <w:rsid w:val="00B45D44"/>
    <w:rsid w:val="00B461E0"/>
    <w:rsid w:val="00B529AF"/>
    <w:rsid w:val="00B54431"/>
    <w:rsid w:val="00B715E8"/>
    <w:rsid w:val="00B9019B"/>
    <w:rsid w:val="00BB62D6"/>
    <w:rsid w:val="00BD1C32"/>
    <w:rsid w:val="00BE7357"/>
    <w:rsid w:val="00BE7951"/>
    <w:rsid w:val="00BF44F3"/>
    <w:rsid w:val="00C316B1"/>
    <w:rsid w:val="00C67D36"/>
    <w:rsid w:val="00C83129"/>
    <w:rsid w:val="00C853F7"/>
    <w:rsid w:val="00C868BB"/>
    <w:rsid w:val="00CB797F"/>
    <w:rsid w:val="00CC1897"/>
    <w:rsid w:val="00CD0F3D"/>
    <w:rsid w:val="00CF16D9"/>
    <w:rsid w:val="00D209A7"/>
    <w:rsid w:val="00D41EF4"/>
    <w:rsid w:val="00D56C21"/>
    <w:rsid w:val="00D87238"/>
    <w:rsid w:val="00DB23DA"/>
    <w:rsid w:val="00DB4AF8"/>
    <w:rsid w:val="00DC3AA5"/>
    <w:rsid w:val="00E02029"/>
    <w:rsid w:val="00E11DC1"/>
    <w:rsid w:val="00E124D5"/>
    <w:rsid w:val="00E30D3C"/>
    <w:rsid w:val="00E31E06"/>
    <w:rsid w:val="00E35659"/>
    <w:rsid w:val="00E4438D"/>
    <w:rsid w:val="00E5740C"/>
    <w:rsid w:val="00E969E3"/>
    <w:rsid w:val="00EA4C5E"/>
    <w:rsid w:val="00EA72C9"/>
    <w:rsid w:val="00EC37C9"/>
    <w:rsid w:val="00EC4635"/>
    <w:rsid w:val="00EE7743"/>
    <w:rsid w:val="00EF5327"/>
    <w:rsid w:val="00F07484"/>
    <w:rsid w:val="00F374FA"/>
    <w:rsid w:val="00F92155"/>
    <w:rsid w:val="00FF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 w:type="table" w:styleId="TableGrid">
    <w:name w:val="Table Grid"/>
    <w:basedOn w:val="TableNormal"/>
    <w:uiPriority w:val="39"/>
    <w:rsid w:val="0053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AD8"/>
    <w:rPr>
      <w:color w:val="3D859C" w:themeColor="hyperlink"/>
      <w:u w:val="single"/>
    </w:rPr>
  </w:style>
  <w:style w:type="character" w:styleId="UnresolvedMention">
    <w:name w:val="Unresolved Mention"/>
    <w:basedOn w:val="DefaultParagraphFont"/>
    <w:uiPriority w:val="99"/>
    <w:semiHidden/>
    <w:unhideWhenUsed/>
    <w:rsid w:val="00A94AD8"/>
    <w:rPr>
      <w:color w:val="605E5C"/>
      <w:shd w:val="clear" w:color="auto" w:fill="E1DFDD"/>
    </w:rPr>
  </w:style>
  <w:style w:type="character" w:styleId="FollowedHyperlink">
    <w:name w:val="FollowedHyperlink"/>
    <w:basedOn w:val="DefaultParagraphFont"/>
    <w:uiPriority w:val="99"/>
    <w:semiHidden/>
    <w:unhideWhenUsed/>
    <w:rsid w:val="008D7CD6"/>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16679">
      <w:bodyDiv w:val="1"/>
      <w:marLeft w:val="0"/>
      <w:marRight w:val="0"/>
      <w:marTop w:val="0"/>
      <w:marBottom w:val="0"/>
      <w:divBdr>
        <w:top w:val="none" w:sz="0" w:space="0" w:color="auto"/>
        <w:left w:val="none" w:sz="0" w:space="0" w:color="auto"/>
        <w:bottom w:val="none" w:sz="0" w:space="0" w:color="auto"/>
        <w:right w:val="none" w:sz="0" w:space="0" w:color="auto"/>
      </w:divBdr>
      <w:divsChild>
        <w:div w:id="225723170">
          <w:marLeft w:val="0"/>
          <w:marRight w:val="0"/>
          <w:marTop w:val="0"/>
          <w:marBottom w:val="0"/>
          <w:divBdr>
            <w:top w:val="none" w:sz="0" w:space="0" w:color="auto"/>
            <w:left w:val="none" w:sz="0" w:space="0" w:color="auto"/>
            <w:bottom w:val="none" w:sz="0" w:space="0" w:color="auto"/>
            <w:right w:val="none" w:sz="0" w:space="0" w:color="auto"/>
          </w:divBdr>
          <w:divsChild>
            <w:div w:id="1423837475">
              <w:marLeft w:val="0"/>
              <w:marRight w:val="0"/>
              <w:marTop w:val="0"/>
              <w:marBottom w:val="0"/>
              <w:divBdr>
                <w:top w:val="none" w:sz="0" w:space="0" w:color="auto"/>
                <w:left w:val="none" w:sz="0" w:space="0" w:color="auto"/>
                <w:bottom w:val="none" w:sz="0" w:space="0" w:color="auto"/>
                <w:right w:val="none" w:sz="0" w:space="0" w:color="auto"/>
              </w:divBdr>
              <w:divsChild>
                <w:div w:id="857353475">
                  <w:marLeft w:val="0"/>
                  <w:marRight w:val="0"/>
                  <w:marTop w:val="0"/>
                  <w:marBottom w:val="0"/>
                  <w:divBdr>
                    <w:top w:val="none" w:sz="0" w:space="0" w:color="auto"/>
                    <w:left w:val="none" w:sz="0" w:space="0" w:color="auto"/>
                    <w:bottom w:val="none" w:sz="0" w:space="0" w:color="auto"/>
                    <w:right w:val="none" w:sz="0" w:space="0" w:color="auto"/>
                  </w:divBdr>
                </w:div>
              </w:divsChild>
            </w:div>
            <w:div w:id="254018947">
              <w:marLeft w:val="0"/>
              <w:marRight w:val="0"/>
              <w:marTop w:val="0"/>
              <w:marBottom w:val="0"/>
              <w:divBdr>
                <w:top w:val="none" w:sz="0" w:space="0" w:color="auto"/>
                <w:left w:val="none" w:sz="0" w:space="0" w:color="auto"/>
                <w:bottom w:val="none" w:sz="0" w:space="0" w:color="auto"/>
                <w:right w:val="none" w:sz="0" w:space="0" w:color="auto"/>
              </w:divBdr>
              <w:divsChild>
                <w:div w:id="3614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10931">
      <w:bodyDiv w:val="1"/>
      <w:marLeft w:val="0"/>
      <w:marRight w:val="0"/>
      <w:marTop w:val="0"/>
      <w:marBottom w:val="0"/>
      <w:divBdr>
        <w:top w:val="none" w:sz="0" w:space="0" w:color="auto"/>
        <w:left w:val="none" w:sz="0" w:space="0" w:color="auto"/>
        <w:bottom w:val="none" w:sz="0" w:space="0" w:color="auto"/>
        <w:right w:val="none" w:sz="0" w:space="0" w:color="auto"/>
      </w:divBdr>
      <w:divsChild>
        <w:div w:id="334648790">
          <w:marLeft w:val="0"/>
          <w:marRight w:val="0"/>
          <w:marTop w:val="0"/>
          <w:marBottom w:val="0"/>
          <w:divBdr>
            <w:top w:val="none" w:sz="0" w:space="0" w:color="auto"/>
            <w:left w:val="none" w:sz="0" w:space="0" w:color="auto"/>
            <w:bottom w:val="none" w:sz="0" w:space="0" w:color="auto"/>
            <w:right w:val="none" w:sz="0" w:space="0" w:color="auto"/>
          </w:divBdr>
          <w:divsChild>
            <w:div w:id="1521239548">
              <w:marLeft w:val="0"/>
              <w:marRight w:val="0"/>
              <w:marTop w:val="0"/>
              <w:marBottom w:val="0"/>
              <w:divBdr>
                <w:top w:val="none" w:sz="0" w:space="0" w:color="auto"/>
                <w:left w:val="none" w:sz="0" w:space="0" w:color="auto"/>
                <w:bottom w:val="none" w:sz="0" w:space="0" w:color="auto"/>
                <w:right w:val="none" w:sz="0" w:space="0" w:color="auto"/>
              </w:divBdr>
            </w:div>
            <w:div w:id="32272389">
              <w:marLeft w:val="0"/>
              <w:marRight w:val="0"/>
              <w:marTop w:val="0"/>
              <w:marBottom w:val="0"/>
              <w:divBdr>
                <w:top w:val="none" w:sz="0" w:space="0" w:color="auto"/>
                <w:left w:val="none" w:sz="0" w:space="0" w:color="auto"/>
                <w:bottom w:val="none" w:sz="0" w:space="0" w:color="auto"/>
                <w:right w:val="none" w:sz="0" w:space="0" w:color="auto"/>
              </w:divBdr>
            </w:div>
            <w:div w:id="207110003">
              <w:marLeft w:val="0"/>
              <w:marRight w:val="0"/>
              <w:marTop w:val="0"/>
              <w:marBottom w:val="0"/>
              <w:divBdr>
                <w:top w:val="none" w:sz="0" w:space="0" w:color="auto"/>
                <w:left w:val="none" w:sz="0" w:space="0" w:color="auto"/>
                <w:bottom w:val="none" w:sz="0" w:space="0" w:color="auto"/>
                <w:right w:val="none" w:sz="0" w:space="0" w:color="auto"/>
              </w:divBdr>
            </w:div>
            <w:div w:id="1084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78">
      <w:bodyDiv w:val="1"/>
      <w:marLeft w:val="0"/>
      <w:marRight w:val="0"/>
      <w:marTop w:val="0"/>
      <w:marBottom w:val="0"/>
      <w:divBdr>
        <w:top w:val="none" w:sz="0" w:space="0" w:color="auto"/>
        <w:left w:val="none" w:sz="0" w:space="0" w:color="auto"/>
        <w:bottom w:val="none" w:sz="0" w:space="0" w:color="auto"/>
        <w:right w:val="none" w:sz="0" w:space="0" w:color="auto"/>
      </w:divBdr>
      <w:divsChild>
        <w:div w:id="1640695281">
          <w:marLeft w:val="0"/>
          <w:marRight w:val="0"/>
          <w:marTop w:val="0"/>
          <w:marBottom w:val="0"/>
          <w:divBdr>
            <w:top w:val="none" w:sz="0" w:space="0" w:color="auto"/>
            <w:left w:val="none" w:sz="0" w:space="0" w:color="auto"/>
            <w:bottom w:val="none" w:sz="0" w:space="0" w:color="auto"/>
            <w:right w:val="none" w:sz="0" w:space="0" w:color="auto"/>
          </w:divBdr>
          <w:divsChild>
            <w:div w:id="386033881">
              <w:marLeft w:val="0"/>
              <w:marRight w:val="0"/>
              <w:marTop w:val="0"/>
              <w:marBottom w:val="0"/>
              <w:divBdr>
                <w:top w:val="none" w:sz="0" w:space="0" w:color="auto"/>
                <w:left w:val="none" w:sz="0" w:space="0" w:color="auto"/>
                <w:bottom w:val="none" w:sz="0" w:space="0" w:color="auto"/>
                <w:right w:val="none" w:sz="0" w:space="0" w:color="auto"/>
              </w:divBdr>
            </w:div>
            <w:div w:id="1942252922">
              <w:marLeft w:val="0"/>
              <w:marRight w:val="0"/>
              <w:marTop w:val="0"/>
              <w:marBottom w:val="0"/>
              <w:divBdr>
                <w:top w:val="none" w:sz="0" w:space="0" w:color="auto"/>
                <w:left w:val="none" w:sz="0" w:space="0" w:color="auto"/>
                <w:bottom w:val="none" w:sz="0" w:space="0" w:color="auto"/>
                <w:right w:val="none" w:sz="0" w:space="0" w:color="auto"/>
              </w:divBdr>
            </w:div>
            <w:div w:id="2019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24454">
      <w:bodyDiv w:val="1"/>
      <w:marLeft w:val="0"/>
      <w:marRight w:val="0"/>
      <w:marTop w:val="0"/>
      <w:marBottom w:val="0"/>
      <w:divBdr>
        <w:top w:val="none" w:sz="0" w:space="0" w:color="auto"/>
        <w:left w:val="none" w:sz="0" w:space="0" w:color="auto"/>
        <w:bottom w:val="none" w:sz="0" w:space="0" w:color="auto"/>
        <w:right w:val="none" w:sz="0" w:space="0" w:color="auto"/>
      </w:divBdr>
      <w:divsChild>
        <w:div w:id="751973627">
          <w:marLeft w:val="0"/>
          <w:marRight w:val="0"/>
          <w:marTop w:val="0"/>
          <w:marBottom w:val="0"/>
          <w:divBdr>
            <w:top w:val="none" w:sz="0" w:space="0" w:color="auto"/>
            <w:left w:val="none" w:sz="0" w:space="0" w:color="auto"/>
            <w:bottom w:val="none" w:sz="0" w:space="0" w:color="auto"/>
            <w:right w:val="none" w:sz="0" w:space="0" w:color="auto"/>
          </w:divBdr>
          <w:divsChild>
            <w:div w:id="1381781281">
              <w:marLeft w:val="0"/>
              <w:marRight w:val="0"/>
              <w:marTop w:val="0"/>
              <w:marBottom w:val="0"/>
              <w:divBdr>
                <w:top w:val="none" w:sz="0" w:space="0" w:color="auto"/>
                <w:left w:val="none" w:sz="0" w:space="0" w:color="auto"/>
                <w:bottom w:val="none" w:sz="0" w:space="0" w:color="auto"/>
                <w:right w:val="none" w:sz="0" w:space="0" w:color="auto"/>
              </w:divBdr>
            </w:div>
            <w:div w:id="12626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0754">
      <w:bodyDiv w:val="1"/>
      <w:marLeft w:val="0"/>
      <w:marRight w:val="0"/>
      <w:marTop w:val="0"/>
      <w:marBottom w:val="0"/>
      <w:divBdr>
        <w:top w:val="none" w:sz="0" w:space="0" w:color="auto"/>
        <w:left w:val="none" w:sz="0" w:space="0" w:color="auto"/>
        <w:bottom w:val="none" w:sz="0" w:space="0" w:color="auto"/>
        <w:right w:val="none" w:sz="0" w:space="0" w:color="auto"/>
      </w:divBdr>
      <w:divsChild>
        <w:div w:id="556822156">
          <w:marLeft w:val="0"/>
          <w:marRight w:val="0"/>
          <w:marTop w:val="0"/>
          <w:marBottom w:val="0"/>
          <w:divBdr>
            <w:top w:val="none" w:sz="0" w:space="0" w:color="auto"/>
            <w:left w:val="none" w:sz="0" w:space="0" w:color="auto"/>
            <w:bottom w:val="none" w:sz="0" w:space="0" w:color="auto"/>
            <w:right w:val="none" w:sz="0" w:space="0" w:color="auto"/>
          </w:divBdr>
          <w:divsChild>
            <w:div w:id="1559129660">
              <w:marLeft w:val="0"/>
              <w:marRight w:val="0"/>
              <w:marTop w:val="0"/>
              <w:marBottom w:val="0"/>
              <w:divBdr>
                <w:top w:val="none" w:sz="0" w:space="0" w:color="auto"/>
                <w:left w:val="none" w:sz="0" w:space="0" w:color="auto"/>
                <w:bottom w:val="none" w:sz="0" w:space="0" w:color="auto"/>
                <w:right w:val="none" w:sz="0" w:space="0" w:color="auto"/>
              </w:divBdr>
              <w:divsChild>
                <w:div w:id="929241279">
                  <w:marLeft w:val="0"/>
                  <w:marRight w:val="0"/>
                  <w:marTop w:val="0"/>
                  <w:marBottom w:val="0"/>
                  <w:divBdr>
                    <w:top w:val="none" w:sz="0" w:space="0" w:color="auto"/>
                    <w:left w:val="none" w:sz="0" w:space="0" w:color="auto"/>
                    <w:bottom w:val="none" w:sz="0" w:space="0" w:color="auto"/>
                    <w:right w:val="none" w:sz="0" w:space="0" w:color="auto"/>
                  </w:divBdr>
                </w:div>
              </w:divsChild>
            </w:div>
            <w:div w:id="1039548351">
              <w:marLeft w:val="0"/>
              <w:marRight w:val="0"/>
              <w:marTop w:val="0"/>
              <w:marBottom w:val="0"/>
              <w:divBdr>
                <w:top w:val="none" w:sz="0" w:space="0" w:color="auto"/>
                <w:left w:val="none" w:sz="0" w:space="0" w:color="auto"/>
                <w:bottom w:val="none" w:sz="0" w:space="0" w:color="auto"/>
                <w:right w:val="none" w:sz="0" w:space="0" w:color="auto"/>
              </w:divBdr>
              <w:divsChild>
                <w:div w:id="706684252">
                  <w:marLeft w:val="0"/>
                  <w:marRight w:val="0"/>
                  <w:marTop w:val="0"/>
                  <w:marBottom w:val="0"/>
                  <w:divBdr>
                    <w:top w:val="none" w:sz="0" w:space="0" w:color="auto"/>
                    <w:left w:val="none" w:sz="0" w:space="0" w:color="auto"/>
                    <w:bottom w:val="none" w:sz="0" w:space="0" w:color="auto"/>
                    <w:right w:val="none" w:sz="0" w:space="0" w:color="auto"/>
                  </w:divBdr>
                </w:div>
              </w:divsChild>
            </w:div>
            <w:div w:id="1092698706">
              <w:marLeft w:val="0"/>
              <w:marRight w:val="0"/>
              <w:marTop w:val="0"/>
              <w:marBottom w:val="0"/>
              <w:divBdr>
                <w:top w:val="none" w:sz="0" w:space="0" w:color="auto"/>
                <w:left w:val="none" w:sz="0" w:space="0" w:color="auto"/>
                <w:bottom w:val="none" w:sz="0" w:space="0" w:color="auto"/>
                <w:right w:val="none" w:sz="0" w:space="0" w:color="auto"/>
              </w:divBdr>
              <w:divsChild>
                <w:div w:id="744302093">
                  <w:marLeft w:val="0"/>
                  <w:marRight w:val="0"/>
                  <w:marTop w:val="0"/>
                  <w:marBottom w:val="0"/>
                  <w:divBdr>
                    <w:top w:val="none" w:sz="0" w:space="0" w:color="auto"/>
                    <w:left w:val="none" w:sz="0" w:space="0" w:color="auto"/>
                    <w:bottom w:val="none" w:sz="0" w:space="0" w:color="auto"/>
                    <w:right w:val="none" w:sz="0" w:space="0" w:color="auto"/>
                  </w:divBdr>
                </w:div>
              </w:divsChild>
            </w:div>
            <w:div w:id="519588640">
              <w:marLeft w:val="0"/>
              <w:marRight w:val="0"/>
              <w:marTop w:val="0"/>
              <w:marBottom w:val="0"/>
              <w:divBdr>
                <w:top w:val="none" w:sz="0" w:space="0" w:color="auto"/>
                <w:left w:val="none" w:sz="0" w:space="0" w:color="auto"/>
                <w:bottom w:val="none" w:sz="0" w:space="0" w:color="auto"/>
                <w:right w:val="none" w:sz="0" w:space="0" w:color="auto"/>
              </w:divBdr>
              <w:divsChild>
                <w:div w:id="18546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86347">
      <w:bodyDiv w:val="1"/>
      <w:marLeft w:val="0"/>
      <w:marRight w:val="0"/>
      <w:marTop w:val="0"/>
      <w:marBottom w:val="0"/>
      <w:divBdr>
        <w:top w:val="none" w:sz="0" w:space="0" w:color="auto"/>
        <w:left w:val="none" w:sz="0" w:space="0" w:color="auto"/>
        <w:bottom w:val="none" w:sz="0" w:space="0" w:color="auto"/>
        <w:right w:val="none" w:sz="0" w:space="0" w:color="auto"/>
      </w:divBdr>
      <w:divsChild>
        <w:div w:id="745877368">
          <w:marLeft w:val="0"/>
          <w:marRight w:val="0"/>
          <w:marTop w:val="0"/>
          <w:marBottom w:val="0"/>
          <w:divBdr>
            <w:top w:val="none" w:sz="0" w:space="0" w:color="auto"/>
            <w:left w:val="none" w:sz="0" w:space="0" w:color="auto"/>
            <w:bottom w:val="none" w:sz="0" w:space="0" w:color="auto"/>
            <w:right w:val="none" w:sz="0" w:space="0" w:color="auto"/>
          </w:divBdr>
          <w:divsChild>
            <w:div w:id="2069574482">
              <w:marLeft w:val="0"/>
              <w:marRight w:val="0"/>
              <w:marTop w:val="0"/>
              <w:marBottom w:val="0"/>
              <w:divBdr>
                <w:top w:val="none" w:sz="0" w:space="0" w:color="auto"/>
                <w:left w:val="none" w:sz="0" w:space="0" w:color="auto"/>
                <w:bottom w:val="none" w:sz="0" w:space="0" w:color="auto"/>
                <w:right w:val="none" w:sz="0" w:space="0" w:color="auto"/>
              </w:divBdr>
            </w:div>
            <w:div w:id="17215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454">
      <w:bodyDiv w:val="1"/>
      <w:marLeft w:val="0"/>
      <w:marRight w:val="0"/>
      <w:marTop w:val="0"/>
      <w:marBottom w:val="0"/>
      <w:divBdr>
        <w:top w:val="none" w:sz="0" w:space="0" w:color="auto"/>
        <w:left w:val="none" w:sz="0" w:space="0" w:color="auto"/>
        <w:bottom w:val="none" w:sz="0" w:space="0" w:color="auto"/>
        <w:right w:val="none" w:sz="0" w:space="0" w:color="auto"/>
      </w:divBdr>
    </w:div>
    <w:div w:id="703139145">
      <w:bodyDiv w:val="1"/>
      <w:marLeft w:val="0"/>
      <w:marRight w:val="0"/>
      <w:marTop w:val="0"/>
      <w:marBottom w:val="0"/>
      <w:divBdr>
        <w:top w:val="none" w:sz="0" w:space="0" w:color="auto"/>
        <w:left w:val="none" w:sz="0" w:space="0" w:color="auto"/>
        <w:bottom w:val="none" w:sz="0" w:space="0" w:color="auto"/>
        <w:right w:val="none" w:sz="0" w:space="0" w:color="auto"/>
      </w:divBdr>
      <w:divsChild>
        <w:div w:id="2105035075">
          <w:marLeft w:val="0"/>
          <w:marRight w:val="0"/>
          <w:marTop w:val="0"/>
          <w:marBottom w:val="0"/>
          <w:divBdr>
            <w:top w:val="none" w:sz="0" w:space="0" w:color="auto"/>
            <w:left w:val="none" w:sz="0" w:space="0" w:color="auto"/>
            <w:bottom w:val="none" w:sz="0" w:space="0" w:color="auto"/>
            <w:right w:val="none" w:sz="0" w:space="0" w:color="auto"/>
          </w:divBdr>
          <w:divsChild>
            <w:div w:id="1736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40">
      <w:bodyDiv w:val="1"/>
      <w:marLeft w:val="0"/>
      <w:marRight w:val="0"/>
      <w:marTop w:val="0"/>
      <w:marBottom w:val="0"/>
      <w:divBdr>
        <w:top w:val="none" w:sz="0" w:space="0" w:color="auto"/>
        <w:left w:val="none" w:sz="0" w:space="0" w:color="auto"/>
        <w:bottom w:val="none" w:sz="0" w:space="0" w:color="auto"/>
        <w:right w:val="none" w:sz="0" w:space="0" w:color="auto"/>
      </w:divBdr>
      <w:divsChild>
        <w:div w:id="548344191">
          <w:marLeft w:val="0"/>
          <w:marRight w:val="0"/>
          <w:marTop w:val="0"/>
          <w:marBottom w:val="0"/>
          <w:divBdr>
            <w:top w:val="none" w:sz="0" w:space="0" w:color="auto"/>
            <w:left w:val="none" w:sz="0" w:space="0" w:color="auto"/>
            <w:bottom w:val="none" w:sz="0" w:space="0" w:color="auto"/>
            <w:right w:val="none" w:sz="0" w:space="0" w:color="auto"/>
          </w:divBdr>
          <w:divsChild>
            <w:div w:id="212742900">
              <w:marLeft w:val="0"/>
              <w:marRight w:val="0"/>
              <w:marTop w:val="0"/>
              <w:marBottom w:val="0"/>
              <w:divBdr>
                <w:top w:val="none" w:sz="0" w:space="0" w:color="auto"/>
                <w:left w:val="none" w:sz="0" w:space="0" w:color="auto"/>
                <w:bottom w:val="none" w:sz="0" w:space="0" w:color="auto"/>
                <w:right w:val="none" w:sz="0" w:space="0" w:color="auto"/>
              </w:divBdr>
            </w:div>
            <w:div w:id="1668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8429">
      <w:bodyDiv w:val="1"/>
      <w:marLeft w:val="0"/>
      <w:marRight w:val="0"/>
      <w:marTop w:val="0"/>
      <w:marBottom w:val="0"/>
      <w:divBdr>
        <w:top w:val="none" w:sz="0" w:space="0" w:color="auto"/>
        <w:left w:val="none" w:sz="0" w:space="0" w:color="auto"/>
        <w:bottom w:val="none" w:sz="0" w:space="0" w:color="auto"/>
        <w:right w:val="none" w:sz="0" w:space="0" w:color="auto"/>
      </w:divBdr>
      <w:divsChild>
        <w:div w:id="1259950570">
          <w:marLeft w:val="0"/>
          <w:marRight w:val="0"/>
          <w:marTop w:val="0"/>
          <w:marBottom w:val="0"/>
          <w:divBdr>
            <w:top w:val="none" w:sz="0" w:space="0" w:color="auto"/>
            <w:left w:val="none" w:sz="0" w:space="0" w:color="auto"/>
            <w:bottom w:val="none" w:sz="0" w:space="0" w:color="auto"/>
            <w:right w:val="none" w:sz="0" w:space="0" w:color="auto"/>
          </w:divBdr>
          <w:divsChild>
            <w:div w:id="204926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953">
      <w:bodyDiv w:val="1"/>
      <w:marLeft w:val="0"/>
      <w:marRight w:val="0"/>
      <w:marTop w:val="0"/>
      <w:marBottom w:val="0"/>
      <w:divBdr>
        <w:top w:val="none" w:sz="0" w:space="0" w:color="auto"/>
        <w:left w:val="none" w:sz="0" w:space="0" w:color="auto"/>
        <w:bottom w:val="none" w:sz="0" w:space="0" w:color="auto"/>
        <w:right w:val="none" w:sz="0" w:space="0" w:color="auto"/>
      </w:divBdr>
      <w:divsChild>
        <w:div w:id="1994917646">
          <w:marLeft w:val="0"/>
          <w:marRight w:val="0"/>
          <w:marTop w:val="0"/>
          <w:marBottom w:val="0"/>
          <w:divBdr>
            <w:top w:val="none" w:sz="0" w:space="0" w:color="auto"/>
            <w:left w:val="none" w:sz="0" w:space="0" w:color="auto"/>
            <w:bottom w:val="none" w:sz="0" w:space="0" w:color="auto"/>
            <w:right w:val="none" w:sz="0" w:space="0" w:color="auto"/>
          </w:divBdr>
          <w:divsChild>
            <w:div w:id="1594583207">
              <w:marLeft w:val="0"/>
              <w:marRight w:val="0"/>
              <w:marTop w:val="0"/>
              <w:marBottom w:val="0"/>
              <w:divBdr>
                <w:top w:val="none" w:sz="0" w:space="0" w:color="auto"/>
                <w:left w:val="none" w:sz="0" w:space="0" w:color="auto"/>
                <w:bottom w:val="none" w:sz="0" w:space="0" w:color="auto"/>
                <w:right w:val="none" w:sz="0" w:space="0" w:color="auto"/>
              </w:divBdr>
            </w:div>
            <w:div w:id="20292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850">
      <w:bodyDiv w:val="1"/>
      <w:marLeft w:val="0"/>
      <w:marRight w:val="0"/>
      <w:marTop w:val="0"/>
      <w:marBottom w:val="0"/>
      <w:divBdr>
        <w:top w:val="none" w:sz="0" w:space="0" w:color="auto"/>
        <w:left w:val="none" w:sz="0" w:space="0" w:color="auto"/>
        <w:bottom w:val="none" w:sz="0" w:space="0" w:color="auto"/>
        <w:right w:val="none" w:sz="0" w:space="0" w:color="auto"/>
      </w:divBdr>
      <w:divsChild>
        <w:div w:id="1491630423">
          <w:marLeft w:val="0"/>
          <w:marRight w:val="0"/>
          <w:marTop w:val="0"/>
          <w:marBottom w:val="0"/>
          <w:divBdr>
            <w:top w:val="none" w:sz="0" w:space="0" w:color="auto"/>
            <w:left w:val="none" w:sz="0" w:space="0" w:color="auto"/>
            <w:bottom w:val="none" w:sz="0" w:space="0" w:color="auto"/>
            <w:right w:val="none" w:sz="0" w:space="0" w:color="auto"/>
          </w:divBdr>
          <w:divsChild>
            <w:div w:id="1030648653">
              <w:marLeft w:val="0"/>
              <w:marRight w:val="0"/>
              <w:marTop w:val="0"/>
              <w:marBottom w:val="0"/>
              <w:divBdr>
                <w:top w:val="none" w:sz="0" w:space="0" w:color="auto"/>
                <w:left w:val="none" w:sz="0" w:space="0" w:color="auto"/>
                <w:bottom w:val="none" w:sz="0" w:space="0" w:color="auto"/>
                <w:right w:val="none" w:sz="0" w:space="0" w:color="auto"/>
              </w:divBdr>
            </w:div>
            <w:div w:id="1798718648">
              <w:marLeft w:val="0"/>
              <w:marRight w:val="0"/>
              <w:marTop w:val="0"/>
              <w:marBottom w:val="0"/>
              <w:divBdr>
                <w:top w:val="none" w:sz="0" w:space="0" w:color="auto"/>
                <w:left w:val="none" w:sz="0" w:space="0" w:color="auto"/>
                <w:bottom w:val="none" w:sz="0" w:space="0" w:color="auto"/>
                <w:right w:val="none" w:sz="0" w:space="0" w:color="auto"/>
              </w:divBdr>
            </w:div>
            <w:div w:id="1609312417">
              <w:marLeft w:val="0"/>
              <w:marRight w:val="0"/>
              <w:marTop w:val="0"/>
              <w:marBottom w:val="0"/>
              <w:divBdr>
                <w:top w:val="none" w:sz="0" w:space="0" w:color="auto"/>
                <w:left w:val="none" w:sz="0" w:space="0" w:color="auto"/>
                <w:bottom w:val="none" w:sz="0" w:space="0" w:color="auto"/>
                <w:right w:val="none" w:sz="0" w:space="0" w:color="auto"/>
              </w:divBdr>
            </w:div>
            <w:div w:id="1276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91686">
      <w:bodyDiv w:val="1"/>
      <w:marLeft w:val="0"/>
      <w:marRight w:val="0"/>
      <w:marTop w:val="0"/>
      <w:marBottom w:val="0"/>
      <w:divBdr>
        <w:top w:val="none" w:sz="0" w:space="0" w:color="auto"/>
        <w:left w:val="none" w:sz="0" w:space="0" w:color="auto"/>
        <w:bottom w:val="none" w:sz="0" w:space="0" w:color="auto"/>
        <w:right w:val="none" w:sz="0" w:space="0" w:color="auto"/>
      </w:divBdr>
      <w:divsChild>
        <w:div w:id="1467972995">
          <w:marLeft w:val="0"/>
          <w:marRight w:val="0"/>
          <w:marTop w:val="0"/>
          <w:marBottom w:val="0"/>
          <w:divBdr>
            <w:top w:val="none" w:sz="0" w:space="0" w:color="auto"/>
            <w:left w:val="none" w:sz="0" w:space="0" w:color="auto"/>
            <w:bottom w:val="none" w:sz="0" w:space="0" w:color="auto"/>
            <w:right w:val="none" w:sz="0" w:space="0" w:color="auto"/>
          </w:divBdr>
          <w:divsChild>
            <w:div w:id="793211443">
              <w:marLeft w:val="0"/>
              <w:marRight w:val="0"/>
              <w:marTop w:val="0"/>
              <w:marBottom w:val="0"/>
              <w:divBdr>
                <w:top w:val="none" w:sz="0" w:space="0" w:color="auto"/>
                <w:left w:val="none" w:sz="0" w:space="0" w:color="auto"/>
                <w:bottom w:val="none" w:sz="0" w:space="0" w:color="auto"/>
                <w:right w:val="none" w:sz="0" w:space="0" w:color="auto"/>
              </w:divBdr>
            </w:div>
            <w:div w:id="12082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6793">
      <w:bodyDiv w:val="1"/>
      <w:marLeft w:val="0"/>
      <w:marRight w:val="0"/>
      <w:marTop w:val="0"/>
      <w:marBottom w:val="0"/>
      <w:divBdr>
        <w:top w:val="none" w:sz="0" w:space="0" w:color="auto"/>
        <w:left w:val="none" w:sz="0" w:space="0" w:color="auto"/>
        <w:bottom w:val="none" w:sz="0" w:space="0" w:color="auto"/>
        <w:right w:val="none" w:sz="0" w:space="0" w:color="auto"/>
      </w:divBdr>
      <w:divsChild>
        <w:div w:id="648292380">
          <w:marLeft w:val="0"/>
          <w:marRight w:val="0"/>
          <w:marTop w:val="0"/>
          <w:marBottom w:val="0"/>
          <w:divBdr>
            <w:top w:val="none" w:sz="0" w:space="0" w:color="auto"/>
            <w:left w:val="none" w:sz="0" w:space="0" w:color="auto"/>
            <w:bottom w:val="none" w:sz="0" w:space="0" w:color="auto"/>
            <w:right w:val="none" w:sz="0" w:space="0" w:color="auto"/>
          </w:divBdr>
          <w:divsChild>
            <w:div w:id="1233661250">
              <w:marLeft w:val="0"/>
              <w:marRight w:val="0"/>
              <w:marTop w:val="0"/>
              <w:marBottom w:val="0"/>
              <w:divBdr>
                <w:top w:val="none" w:sz="0" w:space="0" w:color="auto"/>
                <w:left w:val="none" w:sz="0" w:space="0" w:color="auto"/>
                <w:bottom w:val="none" w:sz="0" w:space="0" w:color="auto"/>
                <w:right w:val="none" w:sz="0" w:space="0" w:color="auto"/>
              </w:divBdr>
              <w:divsChild>
                <w:div w:id="37124416">
                  <w:marLeft w:val="0"/>
                  <w:marRight w:val="0"/>
                  <w:marTop w:val="0"/>
                  <w:marBottom w:val="0"/>
                  <w:divBdr>
                    <w:top w:val="none" w:sz="0" w:space="0" w:color="auto"/>
                    <w:left w:val="none" w:sz="0" w:space="0" w:color="auto"/>
                    <w:bottom w:val="none" w:sz="0" w:space="0" w:color="auto"/>
                    <w:right w:val="none" w:sz="0" w:space="0" w:color="auto"/>
                  </w:divBdr>
                </w:div>
              </w:divsChild>
            </w:div>
            <w:div w:id="1335643738">
              <w:marLeft w:val="0"/>
              <w:marRight w:val="0"/>
              <w:marTop w:val="0"/>
              <w:marBottom w:val="0"/>
              <w:divBdr>
                <w:top w:val="none" w:sz="0" w:space="0" w:color="auto"/>
                <w:left w:val="none" w:sz="0" w:space="0" w:color="auto"/>
                <w:bottom w:val="none" w:sz="0" w:space="0" w:color="auto"/>
                <w:right w:val="none" w:sz="0" w:space="0" w:color="auto"/>
              </w:divBdr>
              <w:divsChild>
                <w:div w:id="1451390136">
                  <w:marLeft w:val="0"/>
                  <w:marRight w:val="0"/>
                  <w:marTop w:val="0"/>
                  <w:marBottom w:val="0"/>
                  <w:divBdr>
                    <w:top w:val="none" w:sz="0" w:space="0" w:color="auto"/>
                    <w:left w:val="none" w:sz="0" w:space="0" w:color="auto"/>
                    <w:bottom w:val="none" w:sz="0" w:space="0" w:color="auto"/>
                    <w:right w:val="none" w:sz="0" w:space="0" w:color="auto"/>
                  </w:divBdr>
                </w:div>
              </w:divsChild>
            </w:div>
            <w:div w:id="1707563335">
              <w:marLeft w:val="0"/>
              <w:marRight w:val="0"/>
              <w:marTop w:val="0"/>
              <w:marBottom w:val="0"/>
              <w:divBdr>
                <w:top w:val="none" w:sz="0" w:space="0" w:color="auto"/>
                <w:left w:val="none" w:sz="0" w:space="0" w:color="auto"/>
                <w:bottom w:val="none" w:sz="0" w:space="0" w:color="auto"/>
                <w:right w:val="none" w:sz="0" w:space="0" w:color="auto"/>
              </w:divBdr>
              <w:divsChild>
                <w:div w:id="1855800761">
                  <w:marLeft w:val="0"/>
                  <w:marRight w:val="0"/>
                  <w:marTop w:val="0"/>
                  <w:marBottom w:val="0"/>
                  <w:divBdr>
                    <w:top w:val="none" w:sz="0" w:space="0" w:color="auto"/>
                    <w:left w:val="none" w:sz="0" w:space="0" w:color="auto"/>
                    <w:bottom w:val="none" w:sz="0" w:space="0" w:color="auto"/>
                    <w:right w:val="none" w:sz="0" w:space="0" w:color="auto"/>
                  </w:divBdr>
                </w:div>
              </w:divsChild>
            </w:div>
            <w:div w:id="404182940">
              <w:marLeft w:val="0"/>
              <w:marRight w:val="0"/>
              <w:marTop w:val="0"/>
              <w:marBottom w:val="0"/>
              <w:divBdr>
                <w:top w:val="none" w:sz="0" w:space="0" w:color="auto"/>
                <w:left w:val="none" w:sz="0" w:space="0" w:color="auto"/>
                <w:bottom w:val="none" w:sz="0" w:space="0" w:color="auto"/>
                <w:right w:val="none" w:sz="0" w:space="0" w:color="auto"/>
              </w:divBdr>
              <w:divsChild>
                <w:div w:id="7537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64555">
      <w:bodyDiv w:val="1"/>
      <w:marLeft w:val="0"/>
      <w:marRight w:val="0"/>
      <w:marTop w:val="0"/>
      <w:marBottom w:val="0"/>
      <w:divBdr>
        <w:top w:val="none" w:sz="0" w:space="0" w:color="auto"/>
        <w:left w:val="none" w:sz="0" w:space="0" w:color="auto"/>
        <w:bottom w:val="none" w:sz="0" w:space="0" w:color="auto"/>
        <w:right w:val="none" w:sz="0" w:space="0" w:color="auto"/>
      </w:divBdr>
      <w:divsChild>
        <w:div w:id="678314935">
          <w:marLeft w:val="0"/>
          <w:marRight w:val="0"/>
          <w:marTop w:val="0"/>
          <w:marBottom w:val="0"/>
          <w:divBdr>
            <w:top w:val="none" w:sz="0" w:space="0" w:color="auto"/>
            <w:left w:val="none" w:sz="0" w:space="0" w:color="auto"/>
            <w:bottom w:val="none" w:sz="0" w:space="0" w:color="auto"/>
            <w:right w:val="none" w:sz="0" w:space="0" w:color="auto"/>
          </w:divBdr>
          <w:divsChild>
            <w:div w:id="1460881945">
              <w:marLeft w:val="0"/>
              <w:marRight w:val="0"/>
              <w:marTop w:val="0"/>
              <w:marBottom w:val="0"/>
              <w:divBdr>
                <w:top w:val="none" w:sz="0" w:space="0" w:color="auto"/>
                <w:left w:val="none" w:sz="0" w:space="0" w:color="auto"/>
                <w:bottom w:val="none" w:sz="0" w:space="0" w:color="auto"/>
                <w:right w:val="none" w:sz="0" w:space="0" w:color="auto"/>
              </w:divBdr>
              <w:divsChild>
                <w:div w:id="777719331">
                  <w:marLeft w:val="0"/>
                  <w:marRight w:val="0"/>
                  <w:marTop w:val="0"/>
                  <w:marBottom w:val="0"/>
                  <w:divBdr>
                    <w:top w:val="none" w:sz="0" w:space="0" w:color="auto"/>
                    <w:left w:val="none" w:sz="0" w:space="0" w:color="auto"/>
                    <w:bottom w:val="none" w:sz="0" w:space="0" w:color="auto"/>
                    <w:right w:val="none" w:sz="0" w:space="0" w:color="auto"/>
                  </w:divBdr>
                </w:div>
              </w:divsChild>
            </w:div>
            <w:div w:id="1704554594">
              <w:marLeft w:val="0"/>
              <w:marRight w:val="0"/>
              <w:marTop w:val="0"/>
              <w:marBottom w:val="0"/>
              <w:divBdr>
                <w:top w:val="none" w:sz="0" w:space="0" w:color="auto"/>
                <w:left w:val="none" w:sz="0" w:space="0" w:color="auto"/>
                <w:bottom w:val="none" w:sz="0" w:space="0" w:color="auto"/>
                <w:right w:val="none" w:sz="0" w:space="0" w:color="auto"/>
              </w:divBdr>
              <w:divsChild>
                <w:div w:id="1149322040">
                  <w:marLeft w:val="0"/>
                  <w:marRight w:val="0"/>
                  <w:marTop w:val="0"/>
                  <w:marBottom w:val="0"/>
                  <w:divBdr>
                    <w:top w:val="none" w:sz="0" w:space="0" w:color="auto"/>
                    <w:left w:val="none" w:sz="0" w:space="0" w:color="auto"/>
                    <w:bottom w:val="none" w:sz="0" w:space="0" w:color="auto"/>
                    <w:right w:val="none" w:sz="0" w:space="0" w:color="auto"/>
                  </w:divBdr>
                </w:div>
              </w:divsChild>
            </w:div>
            <w:div w:id="293947153">
              <w:marLeft w:val="0"/>
              <w:marRight w:val="0"/>
              <w:marTop w:val="0"/>
              <w:marBottom w:val="0"/>
              <w:divBdr>
                <w:top w:val="none" w:sz="0" w:space="0" w:color="auto"/>
                <w:left w:val="none" w:sz="0" w:space="0" w:color="auto"/>
                <w:bottom w:val="none" w:sz="0" w:space="0" w:color="auto"/>
                <w:right w:val="none" w:sz="0" w:space="0" w:color="auto"/>
              </w:divBdr>
              <w:divsChild>
                <w:div w:id="119961966">
                  <w:marLeft w:val="0"/>
                  <w:marRight w:val="0"/>
                  <w:marTop w:val="0"/>
                  <w:marBottom w:val="0"/>
                  <w:divBdr>
                    <w:top w:val="none" w:sz="0" w:space="0" w:color="auto"/>
                    <w:left w:val="none" w:sz="0" w:space="0" w:color="auto"/>
                    <w:bottom w:val="none" w:sz="0" w:space="0" w:color="auto"/>
                    <w:right w:val="none" w:sz="0" w:space="0" w:color="auto"/>
                  </w:divBdr>
                </w:div>
              </w:divsChild>
            </w:div>
            <w:div w:id="671252336">
              <w:marLeft w:val="0"/>
              <w:marRight w:val="0"/>
              <w:marTop w:val="0"/>
              <w:marBottom w:val="0"/>
              <w:divBdr>
                <w:top w:val="none" w:sz="0" w:space="0" w:color="auto"/>
                <w:left w:val="none" w:sz="0" w:space="0" w:color="auto"/>
                <w:bottom w:val="none" w:sz="0" w:space="0" w:color="auto"/>
                <w:right w:val="none" w:sz="0" w:space="0" w:color="auto"/>
              </w:divBdr>
              <w:divsChild>
                <w:div w:id="1809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2356">
      <w:bodyDiv w:val="1"/>
      <w:marLeft w:val="0"/>
      <w:marRight w:val="0"/>
      <w:marTop w:val="0"/>
      <w:marBottom w:val="0"/>
      <w:divBdr>
        <w:top w:val="none" w:sz="0" w:space="0" w:color="auto"/>
        <w:left w:val="none" w:sz="0" w:space="0" w:color="auto"/>
        <w:bottom w:val="none" w:sz="0" w:space="0" w:color="auto"/>
        <w:right w:val="none" w:sz="0" w:space="0" w:color="auto"/>
      </w:divBdr>
      <w:divsChild>
        <w:div w:id="51925661">
          <w:marLeft w:val="0"/>
          <w:marRight w:val="0"/>
          <w:marTop w:val="0"/>
          <w:marBottom w:val="0"/>
          <w:divBdr>
            <w:top w:val="none" w:sz="0" w:space="0" w:color="auto"/>
            <w:left w:val="none" w:sz="0" w:space="0" w:color="auto"/>
            <w:bottom w:val="none" w:sz="0" w:space="0" w:color="auto"/>
            <w:right w:val="none" w:sz="0" w:space="0" w:color="auto"/>
          </w:divBdr>
          <w:divsChild>
            <w:div w:id="567889069">
              <w:marLeft w:val="0"/>
              <w:marRight w:val="0"/>
              <w:marTop w:val="0"/>
              <w:marBottom w:val="0"/>
              <w:divBdr>
                <w:top w:val="none" w:sz="0" w:space="0" w:color="auto"/>
                <w:left w:val="none" w:sz="0" w:space="0" w:color="auto"/>
                <w:bottom w:val="none" w:sz="0" w:space="0" w:color="auto"/>
                <w:right w:val="none" w:sz="0" w:space="0" w:color="auto"/>
              </w:divBdr>
            </w:div>
            <w:div w:id="6849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7703">
      <w:bodyDiv w:val="1"/>
      <w:marLeft w:val="0"/>
      <w:marRight w:val="0"/>
      <w:marTop w:val="0"/>
      <w:marBottom w:val="0"/>
      <w:divBdr>
        <w:top w:val="none" w:sz="0" w:space="0" w:color="auto"/>
        <w:left w:val="none" w:sz="0" w:space="0" w:color="auto"/>
        <w:bottom w:val="none" w:sz="0" w:space="0" w:color="auto"/>
        <w:right w:val="none" w:sz="0" w:space="0" w:color="auto"/>
      </w:divBdr>
      <w:divsChild>
        <w:div w:id="1216619051">
          <w:marLeft w:val="0"/>
          <w:marRight w:val="0"/>
          <w:marTop w:val="0"/>
          <w:marBottom w:val="0"/>
          <w:divBdr>
            <w:top w:val="none" w:sz="0" w:space="0" w:color="auto"/>
            <w:left w:val="none" w:sz="0" w:space="0" w:color="auto"/>
            <w:bottom w:val="none" w:sz="0" w:space="0" w:color="auto"/>
            <w:right w:val="none" w:sz="0" w:space="0" w:color="auto"/>
          </w:divBdr>
          <w:divsChild>
            <w:div w:id="16116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270">
      <w:bodyDiv w:val="1"/>
      <w:marLeft w:val="0"/>
      <w:marRight w:val="0"/>
      <w:marTop w:val="0"/>
      <w:marBottom w:val="0"/>
      <w:divBdr>
        <w:top w:val="none" w:sz="0" w:space="0" w:color="auto"/>
        <w:left w:val="none" w:sz="0" w:space="0" w:color="auto"/>
        <w:bottom w:val="none" w:sz="0" w:space="0" w:color="auto"/>
        <w:right w:val="none" w:sz="0" w:space="0" w:color="auto"/>
      </w:divBdr>
      <w:divsChild>
        <w:div w:id="390740335">
          <w:marLeft w:val="0"/>
          <w:marRight w:val="0"/>
          <w:marTop w:val="0"/>
          <w:marBottom w:val="0"/>
          <w:divBdr>
            <w:top w:val="none" w:sz="0" w:space="0" w:color="auto"/>
            <w:left w:val="none" w:sz="0" w:space="0" w:color="auto"/>
            <w:bottom w:val="none" w:sz="0" w:space="0" w:color="auto"/>
            <w:right w:val="none" w:sz="0" w:space="0" w:color="auto"/>
          </w:divBdr>
          <w:divsChild>
            <w:div w:id="1950165448">
              <w:marLeft w:val="0"/>
              <w:marRight w:val="0"/>
              <w:marTop w:val="0"/>
              <w:marBottom w:val="0"/>
              <w:divBdr>
                <w:top w:val="none" w:sz="0" w:space="0" w:color="auto"/>
                <w:left w:val="none" w:sz="0" w:space="0" w:color="auto"/>
                <w:bottom w:val="none" w:sz="0" w:space="0" w:color="auto"/>
                <w:right w:val="none" w:sz="0" w:space="0" w:color="auto"/>
              </w:divBdr>
            </w:div>
            <w:div w:id="350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2812">
      <w:bodyDiv w:val="1"/>
      <w:marLeft w:val="0"/>
      <w:marRight w:val="0"/>
      <w:marTop w:val="0"/>
      <w:marBottom w:val="0"/>
      <w:divBdr>
        <w:top w:val="none" w:sz="0" w:space="0" w:color="auto"/>
        <w:left w:val="none" w:sz="0" w:space="0" w:color="auto"/>
        <w:bottom w:val="none" w:sz="0" w:space="0" w:color="auto"/>
        <w:right w:val="none" w:sz="0" w:space="0" w:color="auto"/>
      </w:divBdr>
      <w:divsChild>
        <w:div w:id="1105804646">
          <w:marLeft w:val="0"/>
          <w:marRight w:val="0"/>
          <w:marTop w:val="0"/>
          <w:marBottom w:val="0"/>
          <w:divBdr>
            <w:top w:val="none" w:sz="0" w:space="0" w:color="auto"/>
            <w:left w:val="none" w:sz="0" w:space="0" w:color="auto"/>
            <w:bottom w:val="none" w:sz="0" w:space="0" w:color="auto"/>
            <w:right w:val="none" w:sz="0" w:space="0" w:color="auto"/>
          </w:divBdr>
          <w:divsChild>
            <w:div w:id="2049914468">
              <w:marLeft w:val="0"/>
              <w:marRight w:val="0"/>
              <w:marTop w:val="0"/>
              <w:marBottom w:val="0"/>
              <w:divBdr>
                <w:top w:val="none" w:sz="0" w:space="0" w:color="auto"/>
                <w:left w:val="none" w:sz="0" w:space="0" w:color="auto"/>
                <w:bottom w:val="none" w:sz="0" w:space="0" w:color="auto"/>
                <w:right w:val="none" w:sz="0" w:space="0" w:color="auto"/>
              </w:divBdr>
            </w:div>
            <w:div w:id="815681274">
              <w:marLeft w:val="0"/>
              <w:marRight w:val="0"/>
              <w:marTop w:val="0"/>
              <w:marBottom w:val="0"/>
              <w:divBdr>
                <w:top w:val="none" w:sz="0" w:space="0" w:color="auto"/>
                <w:left w:val="none" w:sz="0" w:space="0" w:color="auto"/>
                <w:bottom w:val="none" w:sz="0" w:space="0" w:color="auto"/>
                <w:right w:val="none" w:sz="0" w:space="0" w:color="auto"/>
              </w:divBdr>
            </w:div>
            <w:div w:id="21207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1576">
      <w:bodyDiv w:val="1"/>
      <w:marLeft w:val="0"/>
      <w:marRight w:val="0"/>
      <w:marTop w:val="0"/>
      <w:marBottom w:val="0"/>
      <w:divBdr>
        <w:top w:val="none" w:sz="0" w:space="0" w:color="auto"/>
        <w:left w:val="none" w:sz="0" w:space="0" w:color="auto"/>
        <w:bottom w:val="none" w:sz="0" w:space="0" w:color="auto"/>
        <w:right w:val="none" w:sz="0" w:space="0" w:color="auto"/>
      </w:divBdr>
      <w:divsChild>
        <w:div w:id="1001470890">
          <w:marLeft w:val="0"/>
          <w:marRight w:val="0"/>
          <w:marTop w:val="0"/>
          <w:marBottom w:val="0"/>
          <w:divBdr>
            <w:top w:val="none" w:sz="0" w:space="0" w:color="auto"/>
            <w:left w:val="none" w:sz="0" w:space="0" w:color="auto"/>
            <w:bottom w:val="none" w:sz="0" w:space="0" w:color="auto"/>
            <w:right w:val="none" w:sz="0" w:space="0" w:color="auto"/>
          </w:divBdr>
          <w:divsChild>
            <w:div w:id="1794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083">
      <w:bodyDiv w:val="1"/>
      <w:marLeft w:val="0"/>
      <w:marRight w:val="0"/>
      <w:marTop w:val="0"/>
      <w:marBottom w:val="0"/>
      <w:divBdr>
        <w:top w:val="none" w:sz="0" w:space="0" w:color="auto"/>
        <w:left w:val="none" w:sz="0" w:space="0" w:color="auto"/>
        <w:bottom w:val="none" w:sz="0" w:space="0" w:color="auto"/>
        <w:right w:val="none" w:sz="0" w:space="0" w:color="auto"/>
      </w:divBdr>
      <w:divsChild>
        <w:div w:id="2113208954">
          <w:marLeft w:val="0"/>
          <w:marRight w:val="0"/>
          <w:marTop w:val="0"/>
          <w:marBottom w:val="0"/>
          <w:divBdr>
            <w:top w:val="none" w:sz="0" w:space="0" w:color="auto"/>
            <w:left w:val="none" w:sz="0" w:space="0" w:color="auto"/>
            <w:bottom w:val="none" w:sz="0" w:space="0" w:color="auto"/>
            <w:right w:val="none" w:sz="0" w:space="0" w:color="auto"/>
          </w:divBdr>
          <w:divsChild>
            <w:div w:id="1134979116">
              <w:marLeft w:val="0"/>
              <w:marRight w:val="0"/>
              <w:marTop w:val="0"/>
              <w:marBottom w:val="0"/>
              <w:divBdr>
                <w:top w:val="none" w:sz="0" w:space="0" w:color="auto"/>
                <w:left w:val="none" w:sz="0" w:space="0" w:color="auto"/>
                <w:bottom w:val="none" w:sz="0" w:space="0" w:color="auto"/>
                <w:right w:val="none" w:sz="0" w:space="0" w:color="auto"/>
              </w:divBdr>
            </w:div>
            <w:div w:id="20843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19218">
      <w:bodyDiv w:val="1"/>
      <w:marLeft w:val="0"/>
      <w:marRight w:val="0"/>
      <w:marTop w:val="0"/>
      <w:marBottom w:val="0"/>
      <w:divBdr>
        <w:top w:val="none" w:sz="0" w:space="0" w:color="auto"/>
        <w:left w:val="none" w:sz="0" w:space="0" w:color="auto"/>
        <w:bottom w:val="none" w:sz="0" w:space="0" w:color="auto"/>
        <w:right w:val="none" w:sz="0" w:space="0" w:color="auto"/>
      </w:divBdr>
      <w:divsChild>
        <w:div w:id="730889084">
          <w:marLeft w:val="0"/>
          <w:marRight w:val="0"/>
          <w:marTop w:val="0"/>
          <w:marBottom w:val="0"/>
          <w:divBdr>
            <w:top w:val="none" w:sz="0" w:space="0" w:color="auto"/>
            <w:left w:val="none" w:sz="0" w:space="0" w:color="auto"/>
            <w:bottom w:val="none" w:sz="0" w:space="0" w:color="auto"/>
            <w:right w:val="none" w:sz="0" w:space="0" w:color="auto"/>
          </w:divBdr>
          <w:divsChild>
            <w:div w:id="1361711098">
              <w:marLeft w:val="0"/>
              <w:marRight w:val="0"/>
              <w:marTop w:val="0"/>
              <w:marBottom w:val="0"/>
              <w:divBdr>
                <w:top w:val="none" w:sz="0" w:space="0" w:color="auto"/>
                <w:left w:val="none" w:sz="0" w:space="0" w:color="auto"/>
                <w:bottom w:val="none" w:sz="0" w:space="0" w:color="auto"/>
                <w:right w:val="none" w:sz="0" w:space="0" w:color="auto"/>
              </w:divBdr>
            </w:div>
            <w:div w:id="144904761">
              <w:marLeft w:val="0"/>
              <w:marRight w:val="0"/>
              <w:marTop w:val="0"/>
              <w:marBottom w:val="0"/>
              <w:divBdr>
                <w:top w:val="none" w:sz="0" w:space="0" w:color="auto"/>
                <w:left w:val="none" w:sz="0" w:space="0" w:color="auto"/>
                <w:bottom w:val="none" w:sz="0" w:space="0" w:color="auto"/>
                <w:right w:val="none" w:sz="0" w:space="0" w:color="auto"/>
              </w:divBdr>
            </w:div>
            <w:div w:id="3029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badges/533425e3-ce25-4a7a-ac05-d6b3ef5edb85/public_url"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youracclaim.com/badges/48790cf7-1d40-4c76-996f-1e87ac612503/public_ur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credly.com/badges/37955d35-2a3a-48d6-87fd-ceace8ac5975/public_url" TargetMode="External"/><Relationship Id="rId4" Type="http://schemas.openxmlformats.org/officeDocument/2006/relationships/webSettings" Target="webSettings.xml"/><Relationship Id="rId9" Type="http://schemas.openxmlformats.org/officeDocument/2006/relationships/hyperlink" Target="https://www.youracclaim.com/badges/bc819984-6f5c-49f9-b092-64fa1023afae/public_ur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FB61BD"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1F08A5"/>
    <w:rsid w:val="00242C68"/>
    <w:rsid w:val="002A110D"/>
    <w:rsid w:val="002A3483"/>
    <w:rsid w:val="002A6A4F"/>
    <w:rsid w:val="00323E9E"/>
    <w:rsid w:val="00341E52"/>
    <w:rsid w:val="00352227"/>
    <w:rsid w:val="003C2168"/>
    <w:rsid w:val="004A7FE8"/>
    <w:rsid w:val="00530275"/>
    <w:rsid w:val="00601196"/>
    <w:rsid w:val="0064007D"/>
    <w:rsid w:val="00652393"/>
    <w:rsid w:val="0065374D"/>
    <w:rsid w:val="00657A60"/>
    <w:rsid w:val="006773C3"/>
    <w:rsid w:val="00742057"/>
    <w:rsid w:val="00767DA7"/>
    <w:rsid w:val="007D0BB8"/>
    <w:rsid w:val="007D2604"/>
    <w:rsid w:val="00805FBB"/>
    <w:rsid w:val="008748C3"/>
    <w:rsid w:val="008E5AD8"/>
    <w:rsid w:val="0092041F"/>
    <w:rsid w:val="0097527D"/>
    <w:rsid w:val="00A15893"/>
    <w:rsid w:val="00AF218E"/>
    <w:rsid w:val="00C50E48"/>
    <w:rsid w:val="00C5220D"/>
    <w:rsid w:val="00C87251"/>
    <w:rsid w:val="00CC32F6"/>
    <w:rsid w:val="00CE27AA"/>
    <w:rsid w:val="00CF7492"/>
    <w:rsid w:val="00D74761"/>
    <w:rsid w:val="00D87CF7"/>
    <w:rsid w:val="00DB09A2"/>
    <w:rsid w:val="00DB491E"/>
    <w:rsid w:val="00E01D73"/>
    <w:rsid w:val="00E5030F"/>
    <w:rsid w:val="00E73CD3"/>
    <w:rsid w:val="00E819AE"/>
    <w:rsid w:val="00EC0F7B"/>
    <w:rsid w:val="00EC741E"/>
    <w:rsid w:val="00F579B6"/>
    <w:rsid w:val="00F65076"/>
    <w:rsid w:val="00FB04F6"/>
    <w:rsid w:val="00FB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B07E6725E684AB0B08DACE8810107">
    <w:name w:val="15EB07E6725E684AB0B08DACE8810107"/>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1</TotalTime>
  <Pages>4</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4</cp:revision>
  <cp:lastPrinted>2019-10-16T08:22:00Z</cp:lastPrinted>
  <dcterms:created xsi:type="dcterms:W3CDTF">2021-02-26T08:11:00Z</dcterms:created>
  <dcterms:modified xsi:type="dcterms:W3CDTF">2021-04-14T19:18:00Z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