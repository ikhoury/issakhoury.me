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EAA55" w14:textId="77777777" w:rsidR="00217639" w:rsidRDefault="00242872">
      <w:pPr>
        <w:pStyle w:val="Name"/>
      </w:pPr>
      <w:r>
        <w:t>Issa Khoury</w:t>
      </w:r>
    </w:p>
    <w:p w14:paraId="36195067" w14:textId="7DBCE18B" w:rsidR="00217639" w:rsidRDefault="00242872">
      <w:pPr>
        <w:pStyle w:val="ContactInfo"/>
      </w:pPr>
      <w:r>
        <w:t>Amsterdam, the Netherlands | +31 6 2879 8488</w:t>
      </w:r>
      <w:r w:rsidR="008B3831">
        <w:t xml:space="preserve"> | +961 71 702 791</w:t>
      </w:r>
      <w:r>
        <w:t xml:space="preserve"> | i_kh@icloud.com</w:t>
      </w:r>
    </w:p>
    <w:p w14:paraId="042E4AE0" w14:textId="3875B808" w:rsidR="00217639" w:rsidRDefault="003F0B24">
      <w:pPr>
        <w:pStyle w:val="Heading1"/>
      </w:pPr>
      <w:r>
        <w:t>About Me</w:t>
      </w:r>
    </w:p>
    <w:p w14:paraId="7EFB237A" w14:textId="526FAA51" w:rsidR="00217639" w:rsidRDefault="006A46CE">
      <w:pPr>
        <w:spacing w:after="180"/>
      </w:pPr>
      <w:r>
        <w:t>I am a hard-working</w:t>
      </w:r>
      <w:r w:rsidR="00857620">
        <w:t xml:space="preserve"> and </w:t>
      </w:r>
      <w:r w:rsidR="00857620" w:rsidRPr="00C312A3">
        <w:rPr>
          <w:rFonts w:cstheme="minorHAnsi"/>
          <w:sz w:val="20"/>
          <w:szCs w:val="20"/>
        </w:rPr>
        <w:t>dedicated</w:t>
      </w:r>
      <w:r>
        <w:t xml:space="preserve"> Software Engineer </w:t>
      </w:r>
      <w:r w:rsidR="00857620">
        <w:t xml:space="preserve">that is </w:t>
      </w:r>
      <w:r>
        <w:t xml:space="preserve">always ready to learn and improve </w:t>
      </w:r>
      <w:r w:rsidR="00857620">
        <w:t>my skills</w:t>
      </w:r>
      <w:r>
        <w:t xml:space="preserve">. I focus on </w:t>
      </w:r>
      <w:r w:rsidR="00093EC5">
        <w:t>developing</w:t>
      </w:r>
      <w:r>
        <w:t xml:space="preserve"> distributed services that are performant, efficient, resilient, and maintainable. These services need to handle data at a very large </w:t>
      </w:r>
      <w:r w:rsidR="000540F4">
        <w:t>scale;</w:t>
      </w:r>
      <w:r>
        <w:t xml:space="preserve"> </w:t>
      </w:r>
      <w:r w:rsidR="000540F4">
        <w:t>therefore,</w:t>
      </w:r>
      <w:r>
        <w:t xml:space="preserve"> I pay big attention to</w:t>
      </w:r>
      <w:r w:rsidR="000540F4">
        <w:t xml:space="preserve"> designing solution</w:t>
      </w:r>
      <w:r w:rsidR="00510CD3">
        <w:t>s</w:t>
      </w:r>
      <w:r w:rsidR="000540F4">
        <w:t xml:space="preserve"> that can process, store, and query data efficiently.</w:t>
      </w:r>
    </w:p>
    <w:p w14:paraId="038CF0B1" w14:textId="1023B2E0" w:rsidR="000540F4" w:rsidRDefault="000540F4">
      <w:pPr>
        <w:spacing w:after="180"/>
      </w:pPr>
      <w:r>
        <w:t>I believe in agile cross-functional teams that can work together throughout the delivery pipeline and constantly push out value to the customer</w:t>
      </w:r>
      <w:r w:rsidR="00510CD3">
        <w:t xml:space="preserve"> while maintaining a high level of quality.</w:t>
      </w:r>
    </w:p>
    <w:p w14:paraId="67E5923C" w14:textId="77777777" w:rsidR="00217639" w:rsidRDefault="005B4F79">
      <w:pPr>
        <w:pStyle w:val="Heading1"/>
      </w:pPr>
      <w:sdt>
        <w:sdtPr>
          <w:id w:val="617349259"/>
          <w:placeholder>
            <w:docPart w:val="15EB07E6725E684AB0B08DACE8810107"/>
          </w:placeholder>
          <w:temporary/>
          <w:showingPlcHdr/>
          <w15:appearance w15:val="hidden"/>
        </w:sdtPr>
        <w:sdtEndPr/>
        <w:sdtContent>
          <w:r w:rsidR="00AD7A8D">
            <w:t>Experience</w:t>
          </w:r>
        </w:sdtContent>
      </w:sdt>
    </w:p>
    <w:p w14:paraId="6D2803F3" w14:textId="77777777" w:rsidR="00217639" w:rsidRDefault="00510CD3">
      <w:pPr>
        <w:pStyle w:val="Heading2"/>
      </w:pPr>
      <w:r>
        <w:t>Relay42</w:t>
      </w:r>
      <w:r w:rsidR="00093EC5">
        <w:t xml:space="preserve"> / Amsterdam, the Netherlands</w:t>
      </w:r>
    </w:p>
    <w:p w14:paraId="332C80A8" w14:textId="556C1C20" w:rsidR="00217639" w:rsidRDefault="00510CD3" w:rsidP="007F5E65">
      <w:pPr>
        <w:pStyle w:val="Heading3"/>
      </w:pPr>
      <w:r>
        <w:t xml:space="preserve"> October 2018 </w:t>
      </w:r>
      <w:r w:rsidR="007F5E65">
        <w:t>–</w:t>
      </w:r>
      <w:r>
        <w:t xml:space="preserve"> Present</w:t>
      </w:r>
    </w:p>
    <w:p w14:paraId="4D507EC7" w14:textId="77777777" w:rsidR="007F5E65" w:rsidRDefault="007F5E65" w:rsidP="007F5E65">
      <w:pPr>
        <w:pStyle w:val="ListParagraph"/>
        <w:numPr>
          <w:ilvl w:val="0"/>
          <w:numId w:val="12"/>
        </w:numPr>
      </w:pPr>
      <w:r>
        <w:t>Developed a Java based service that processes huge volumes of data</w:t>
      </w:r>
      <w:r w:rsidR="009666A2">
        <w:t xml:space="preserve"> from AWS Kinesis</w:t>
      </w:r>
      <w:r>
        <w:t xml:space="preserve"> and routes them to external data partners through their public APIs. The service must be efficient and scalable to easily absorb spikes in traffic, while being resilient to external errors and gracefully resume normal operation.</w:t>
      </w:r>
    </w:p>
    <w:p w14:paraId="241C78A7" w14:textId="0369887C" w:rsidR="00AB75EF" w:rsidRDefault="00AB75EF" w:rsidP="007F5E65">
      <w:pPr>
        <w:pStyle w:val="ListParagraph"/>
        <w:numPr>
          <w:ilvl w:val="0"/>
          <w:numId w:val="12"/>
        </w:numPr>
      </w:pPr>
      <w:r>
        <w:t>Augmented an existing Java based service to store</w:t>
      </w:r>
      <w:r w:rsidR="00546EDC">
        <w:t xml:space="preserve"> aggregated</w:t>
      </w:r>
      <w:r>
        <w:t xml:space="preserve"> statistics in AWS RDS and added the needed endpoints to query the data for charts and reports.</w:t>
      </w:r>
    </w:p>
    <w:p w14:paraId="734D68C5" w14:textId="77777777" w:rsidR="007F5E65" w:rsidRDefault="007F5E65" w:rsidP="007F5E65">
      <w:pPr>
        <w:pStyle w:val="ListParagraph"/>
        <w:numPr>
          <w:ilvl w:val="0"/>
          <w:numId w:val="12"/>
        </w:numPr>
      </w:pPr>
      <w:r>
        <w:t>Infrastructure-as-Code to automate environment provisioning and configuration</w:t>
      </w:r>
      <w:r w:rsidR="002678A6">
        <w:t xml:space="preserve"> using Terraform and Ansible.</w:t>
      </w:r>
    </w:p>
    <w:p w14:paraId="7BB9400E" w14:textId="750EA646" w:rsidR="007F5E65" w:rsidRDefault="007F5E65" w:rsidP="007F5E65">
      <w:pPr>
        <w:pStyle w:val="ListParagraph"/>
        <w:numPr>
          <w:ilvl w:val="0"/>
          <w:numId w:val="12"/>
        </w:numPr>
      </w:pPr>
      <w:r>
        <w:t>Work</w:t>
      </w:r>
      <w:r w:rsidR="00AB75EF">
        <w:t>ed</w:t>
      </w:r>
      <w:r>
        <w:t xml:space="preserve"> in a multi-cultur</w:t>
      </w:r>
      <w:r w:rsidR="00BE7951">
        <w:t>al</w:t>
      </w:r>
      <w:r>
        <w:t xml:space="preserve"> organization.</w:t>
      </w:r>
    </w:p>
    <w:p w14:paraId="0CDB47E9" w14:textId="77777777" w:rsidR="007F5E65" w:rsidRDefault="007F5E65" w:rsidP="007F5E65">
      <w:pPr>
        <w:pStyle w:val="ListParagraph"/>
        <w:numPr>
          <w:ilvl w:val="0"/>
          <w:numId w:val="12"/>
        </w:numPr>
      </w:pPr>
      <w:r>
        <w:t>Work</w:t>
      </w:r>
      <w:r w:rsidR="00093EC5">
        <w:t>ed</w:t>
      </w:r>
      <w:r>
        <w:t xml:space="preserve"> in cross-functional teams.</w:t>
      </w:r>
    </w:p>
    <w:p w14:paraId="53625BA2" w14:textId="1F404EF8" w:rsidR="007F5E65" w:rsidRPr="007F5E65" w:rsidRDefault="00093EC5" w:rsidP="00AB75EF">
      <w:pPr>
        <w:pStyle w:val="ListParagraph"/>
        <w:numPr>
          <w:ilvl w:val="0"/>
          <w:numId w:val="12"/>
        </w:numPr>
      </w:pPr>
      <w:r>
        <w:t>Manage and monitor</w:t>
      </w:r>
      <w:r w:rsidR="007F5E65">
        <w:t xml:space="preserve"> </w:t>
      </w:r>
      <w:r w:rsidR="00F92155">
        <w:t>tasks</w:t>
      </w:r>
      <w:r w:rsidR="007F5E65">
        <w:t xml:space="preserve"> using JIRA.</w:t>
      </w:r>
    </w:p>
    <w:p w14:paraId="7F623335" w14:textId="77777777" w:rsidR="000540F4" w:rsidRDefault="00510CD3" w:rsidP="000540F4">
      <w:pPr>
        <w:pStyle w:val="Heading2"/>
      </w:pPr>
      <w:r>
        <w:t>Smarty Systems</w:t>
      </w:r>
      <w:r w:rsidR="00093EC5">
        <w:t xml:space="preserve"> / </w:t>
      </w:r>
      <w:proofErr w:type="spellStart"/>
      <w:r w:rsidR="00093EC5">
        <w:t>Zalka</w:t>
      </w:r>
      <w:proofErr w:type="spellEnd"/>
      <w:r w:rsidR="00093EC5">
        <w:t>, Lebanon</w:t>
      </w:r>
    </w:p>
    <w:p w14:paraId="755384E4" w14:textId="2F7FD151" w:rsidR="002678A6" w:rsidRPr="002678A6" w:rsidRDefault="00510CD3" w:rsidP="002678A6">
      <w:pPr>
        <w:pStyle w:val="Heading3"/>
      </w:pPr>
      <w:r>
        <w:t>February 2017 – August 2018</w:t>
      </w:r>
    </w:p>
    <w:p w14:paraId="201E1CC9" w14:textId="77777777" w:rsidR="000540F4" w:rsidRDefault="002678A6" w:rsidP="00AB75EF">
      <w:pPr>
        <w:pStyle w:val="ListParagraph"/>
        <w:numPr>
          <w:ilvl w:val="0"/>
          <w:numId w:val="12"/>
        </w:numPr>
      </w:pPr>
      <w:r>
        <w:t>Designed a service that ingests an online stream of news document and store them in Elastic Search. APIs where exposed to search for documents.</w:t>
      </w:r>
      <w:r w:rsidR="00DC3AA5">
        <w:t xml:space="preserve"> I was heavily engaged in search optimization to find similar news articles relevant to </w:t>
      </w:r>
      <w:r w:rsidR="00093EC5">
        <w:t>user</w:t>
      </w:r>
      <w:r w:rsidR="00DC3AA5">
        <w:t xml:space="preserve"> quer</w:t>
      </w:r>
      <w:r w:rsidR="00093EC5">
        <w:t>ies</w:t>
      </w:r>
      <w:r w:rsidR="00DC3AA5">
        <w:t>.</w:t>
      </w:r>
    </w:p>
    <w:p w14:paraId="3E430B89" w14:textId="65B1DD93" w:rsidR="002678A6" w:rsidRDefault="002678A6" w:rsidP="00AB75EF">
      <w:pPr>
        <w:pStyle w:val="ListParagraph"/>
        <w:numPr>
          <w:ilvl w:val="0"/>
          <w:numId w:val="12"/>
        </w:numPr>
      </w:pPr>
      <w:r>
        <w:t>Design</w:t>
      </w:r>
      <w:r w:rsidR="00093EC5">
        <w:t>ed</w:t>
      </w:r>
      <w:r>
        <w:t xml:space="preserve"> a service that ingests social media statistics and store them in a data warehouse. </w:t>
      </w:r>
      <w:r w:rsidR="0023284C">
        <w:t>We</w:t>
      </w:r>
      <w:r>
        <w:t xml:space="preserve"> used Apache Kudu as our datastore. Other solutions were tested such </w:t>
      </w:r>
      <w:r>
        <w:lastRenderedPageBreak/>
        <w:t>as Apache Druid</w:t>
      </w:r>
      <w:r w:rsidR="00DC3AA5">
        <w:t xml:space="preserve"> and Vertica.</w:t>
      </w:r>
      <w:r>
        <w:t xml:space="preserve"> APIs where exposed to query and aggregate statistics</w:t>
      </w:r>
      <w:r w:rsidR="006112A6">
        <w:t xml:space="preserve"> across dimensions</w:t>
      </w:r>
      <w:r>
        <w:t>.</w:t>
      </w:r>
    </w:p>
    <w:p w14:paraId="2D1E494F" w14:textId="77777777" w:rsidR="002678A6" w:rsidRDefault="002678A6" w:rsidP="00AB75EF">
      <w:pPr>
        <w:pStyle w:val="ListParagraph"/>
        <w:numPr>
          <w:ilvl w:val="0"/>
          <w:numId w:val="12"/>
        </w:numPr>
      </w:pPr>
      <w:r>
        <w:t>Designed a service for streaming live news to the user based on custom filters.</w:t>
      </w:r>
    </w:p>
    <w:p w14:paraId="7DEF1A90" w14:textId="7B2541B0" w:rsidR="00093EC5" w:rsidRDefault="00093EC5" w:rsidP="00093EC5">
      <w:pPr>
        <w:pStyle w:val="ListParagraph"/>
        <w:numPr>
          <w:ilvl w:val="0"/>
          <w:numId w:val="12"/>
        </w:numPr>
      </w:pPr>
      <w:r>
        <w:t xml:space="preserve">Designed a service for ingesting social profiles and interests and creating an actor graph using Neo4j. APIs where exposed to discover patterns and relationships </w:t>
      </w:r>
      <w:r w:rsidR="00CD0F3D">
        <w:t>in</w:t>
      </w:r>
      <w:r>
        <w:t xml:space="preserve"> the graph.</w:t>
      </w:r>
    </w:p>
    <w:p w14:paraId="5F55E9A8" w14:textId="67329C04" w:rsidR="00235D3A" w:rsidRDefault="00235D3A" w:rsidP="00235D3A">
      <w:pPr>
        <w:pStyle w:val="ListParagraph"/>
        <w:numPr>
          <w:ilvl w:val="0"/>
          <w:numId w:val="12"/>
        </w:numPr>
      </w:pPr>
      <w:r>
        <w:t xml:space="preserve">Realtime online processing of statistics to calculate metrics such as trend </w:t>
      </w:r>
      <w:r w:rsidR="000361CC">
        <w:t>that feed to</w:t>
      </w:r>
      <w:r>
        <w:t xml:space="preserve"> a machine learning API for online prediction. The real time processing was done using </w:t>
      </w:r>
      <w:proofErr w:type="spellStart"/>
      <w:r>
        <w:t>VoltDB</w:t>
      </w:r>
      <w:proofErr w:type="spellEnd"/>
      <w:r>
        <w:t>, a fast in-memory RDBMS.</w:t>
      </w:r>
    </w:p>
    <w:p w14:paraId="58DAEF5C" w14:textId="77777777" w:rsidR="002678A6" w:rsidRDefault="002678A6" w:rsidP="00AB75EF">
      <w:pPr>
        <w:pStyle w:val="ListParagraph"/>
        <w:numPr>
          <w:ilvl w:val="0"/>
          <w:numId w:val="12"/>
        </w:numPr>
      </w:pPr>
      <w:r>
        <w:t xml:space="preserve">Maintain these set of microservices based on Spring Boot and the Spring Cloud stack. Embracing techniques such </w:t>
      </w:r>
      <w:r w:rsidR="00093EC5">
        <w:t xml:space="preserve">as </w:t>
      </w:r>
      <w:r>
        <w:t xml:space="preserve">service discovery using </w:t>
      </w:r>
      <w:proofErr w:type="spellStart"/>
      <w:r>
        <w:t>Hashicorp</w:t>
      </w:r>
      <w:proofErr w:type="spellEnd"/>
      <w:r>
        <w:t xml:space="preserve"> Consul.</w:t>
      </w:r>
    </w:p>
    <w:p w14:paraId="621D8FBC" w14:textId="77777777" w:rsidR="002678A6" w:rsidRDefault="002678A6" w:rsidP="00AB75EF">
      <w:pPr>
        <w:pStyle w:val="ListParagraph"/>
        <w:numPr>
          <w:ilvl w:val="0"/>
          <w:numId w:val="12"/>
        </w:numPr>
      </w:pPr>
      <w:r>
        <w:t xml:space="preserve">Work in cross-functional teams. The feature would span backend (data storage and query API) and front end (integration with API). </w:t>
      </w:r>
      <w:r w:rsidR="00DC3AA5">
        <w:t>Therefore,</w:t>
      </w:r>
      <w:r>
        <w:t xml:space="preserve"> API contracts had to be established before-hand and well documented.</w:t>
      </w:r>
    </w:p>
    <w:p w14:paraId="1FC7814F" w14:textId="77777777" w:rsidR="000540F4" w:rsidRDefault="00510CD3" w:rsidP="000540F4">
      <w:pPr>
        <w:pStyle w:val="Heading2"/>
      </w:pPr>
      <w:r>
        <w:t>Space Builders</w:t>
      </w:r>
      <w:r w:rsidR="00093EC5">
        <w:t xml:space="preserve"> / Beirut, Lebanon</w:t>
      </w:r>
    </w:p>
    <w:p w14:paraId="43B867D9" w14:textId="558DD429" w:rsidR="000540F4" w:rsidRDefault="00510CD3" w:rsidP="000540F4">
      <w:pPr>
        <w:pStyle w:val="Heading3"/>
      </w:pPr>
      <w:r>
        <w:t>May 2015 – May 2016</w:t>
      </w:r>
    </w:p>
    <w:p w14:paraId="1474D9DC" w14:textId="2BB73AF9" w:rsidR="00217639" w:rsidRDefault="00AB75EF" w:rsidP="00AB75EF">
      <w:pPr>
        <w:pStyle w:val="ListParagraph"/>
        <w:numPr>
          <w:ilvl w:val="0"/>
          <w:numId w:val="12"/>
        </w:numPr>
      </w:pPr>
      <w:r>
        <w:t>Windows Server</w:t>
      </w:r>
      <w:r w:rsidR="00824949">
        <w:t xml:space="preserve"> Essentials</w:t>
      </w:r>
      <w:r>
        <w:t xml:space="preserve"> setup for collaboration across the office.</w:t>
      </w:r>
    </w:p>
    <w:p w14:paraId="61D68138" w14:textId="77777777" w:rsidR="00AB75EF" w:rsidRDefault="00AB75EF" w:rsidP="00AB75EF">
      <w:pPr>
        <w:pStyle w:val="ListParagraph"/>
        <w:numPr>
          <w:ilvl w:val="0"/>
          <w:numId w:val="12"/>
        </w:numPr>
      </w:pPr>
      <w:r>
        <w:t>Network set up for remote access</w:t>
      </w:r>
    </w:p>
    <w:p w14:paraId="7D28394D" w14:textId="77777777" w:rsidR="00DC3AA5" w:rsidRDefault="00AB75EF" w:rsidP="00DC3AA5">
      <w:pPr>
        <w:pStyle w:val="ListParagraph"/>
        <w:numPr>
          <w:ilvl w:val="0"/>
          <w:numId w:val="12"/>
        </w:numPr>
      </w:pPr>
      <w:r>
        <w:t xml:space="preserve">Created advanced </w:t>
      </w:r>
      <w:r w:rsidR="00093EC5">
        <w:t>Excel</w:t>
      </w:r>
      <w:r>
        <w:t xml:space="preserve"> sheets and </w:t>
      </w:r>
      <w:r w:rsidR="00093EC5">
        <w:t>Access</w:t>
      </w:r>
      <w:r>
        <w:t xml:space="preserve"> databases for generating reports.</w:t>
      </w:r>
    </w:p>
    <w:p w14:paraId="0B2B37C3" w14:textId="77777777" w:rsidR="00955578" w:rsidRDefault="00955578" w:rsidP="00955578"/>
    <w:p w14:paraId="1406DFD3" w14:textId="77777777" w:rsidR="00DC3AA5" w:rsidRPr="009666A2" w:rsidRDefault="009666A2" w:rsidP="00093EC5">
      <w:pPr>
        <w:pStyle w:val="Heading4"/>
      </w:pPr>
      <w:r>
        <w:t>summary</w:t>
      </w:r>
      <w:r w:rsidR="00DC3AA5" w:rsidRPr="009666A2">
        <w:t xml:space="preserve"> of tech stack and skills:</w:t>
      </w:r>
    </w:p>
    <w:p w14:paraId="66C56D07" w14:textId="0A1B0C18" w:rsidR="00DC3AA5" w:rsidRDefault="009666A2" w:rsidP="00AE2726">
      <w:pPr>
        <w:pStyle w:val="ListParagraph"/>
        <w:numPr>
          <w:ilvl w:val="0"/>
          <w:numId w:val="12"/>
        </w:numPr>
      </w:pPr>
      <w:r>
        <w:t xml:space="preserve">Develop </w:t>
      </w:r>
      <w:r w:rsidR="00093EC5">
        <w:t>h</w:t>
      </w:r>
      <w:r w:rsidR="00905E03">
        <w:t>ighly performant, maintainable,</w:t>
      </w:r>
      <w:r>
        <w:t xml:space="preserve"> and resilient d</w:t>
      </w:r>
      <w:r w:rsidR="00DC3AA5" w:rsidRPr="00DC3AA5">
        <w:t>istributed services.</w:t>
      </w:r>
    </w:p>
    <w:p w14:paraId="3EF49B68" w14:textId="45E18490" w:rsidR="00DC3AA5" w:rsidRPr="00DC3AA5" w:rsidRDefault="00012B13" w:rsidP="00AE2726">
      <w:pPr>
        <w:pStyle w:val="ListParagraph"/>
        <w:numPr>
          <w:ilvl w:val="0"/>
          <w:numId w:val="12"/>
        </w:numPr>
      </w:pPr>
      <w:r>
        <w:t>Java and the Spring framework.</w:t>
      </w:r>
    </w:p>
    <w:p w14:paraId="48FAB3E8" w14:textId="7D08FBD1" w:rsidR="00DC3AA5" w:rsidRPr="00DC3AA5" w:rsidRDefault="00DC3AA5" w:rsidP="00AE2726">
      <w:pPr>
        <w:pStyle w:val="ListParagraph"/>
        <w:numPr>
          <w:ilvl w:val="0"/>
          <w:numId w:val="12"/>
        </w:numPr>
      </w:pPr>
      <w:r w:rsidRPr="00DC3AA5">
        <w:t xml:space="preserve">Polyglot persistence across different storage </w:t>
      </w:r>
      <w:r w:rsidR="00B45D44">
        <w:t>mediums</w:t>
      </w:r>
      <w:r w:rsidR="009666A2">
        <w:t>.</w:t>
      </w:r>
    </w:p>
    <w:p w14:paraId="54D49DED" w14:textId="69455CAB" w:rsidR="00DC3AA5" w:rsidRPr="00DC3AA5" w:rsidRDefault="00DC3AA5" w:rsidP="00AE2726">
      <w:pPr>
        <w:pStyle w:val="ListParagraph"/>
        <w:numPr>
          <w:ilvl w:val="0"/>
          <w:numId w:val="12"/>
        </w:numPr>
      </w:pPr>
      <w:r w:rsidRPr="00DC3AA5">
        <w:t xml:space="preserve">Messaging </w:t>
      </w:r>
      <w:r w:rsidR="009666A2">
        <w:t>s</w:t>
      </w:r>
      <w:r w:rsidRPr="00DC3AA5">
        <w:t xml:space="preserve">ystems and </w:t>
      </w:r>
      <w:r w:rsidR="009666A2">
        <w:t>e</w:t>
      </w:r>
      <w:r w:rsidR="009666A2" w:rsidRPr="00DC3AA5">
        <w:t>vent-based</w:t>
      </w:r>
      <w:r w:rsidRPr="00DC3AA5">
        <w:t xml:space="preserve"> communication.</w:t>
      </w:r>
    </w:p>
    <w:p w14:paraId="7BBB7458" w14:textId="2500FDA4" w:rsidR="00DC3AA5" w:rsidRPr="00DC3AA5" w:rsidRDefault="00DC3AA5" w:rsidP="00AE2726">
      <w:pPr>
        <w:pStyle w:val="ListParagraph"/>
        <w:numPr>
          <w:ilvl w:val="0"/>
          <w:numId w:val="12"/>
        </w:numPr>
      </w:pPr>
      <w:r w:rsidRPr="00DC3AA5">
        <w:t>Data warehousing and analytics.</w:t>
      </w:r>
    </w:p>
    <w:p w14:paraId="616B5FB5" w14:textId="4D19C567" w:rsidR="00DC3AA5" w:rsidRDefault="00121CB3" w:rsidP="00AE2726">
      <w:pPr>
        <w:pStyle w:val="ListParagraph"/>
        <w:numPr>
          <w:ilvl w:val="0"/>
          <w:numId w:val="12"/>
        </w:numPr>
      </w:pPr>
      <w:r w:rsidRPr="00DC3AA5">
        <w:t>DevOps mindset</w:t>
      </w:r>
      <w:r w:rsidR="004622FF">
        <w:t>.</w:t>
      </w:r>
      <w:r w:rsidR="00DC3AA5" w:rsidRPr="00DC3AA5">
        <w:t xml:space="preserve"> </w:t>
      </w:r>
      <w:r w:rsidR="004622FF">
        <w:t>S</w:t>
      </w:r>
      <w:r w:rsidR="00DC3AA5" w:rsidRPr="00DC3AA5">
        <w:t>trive for TDD and CI/CD</w:t>
      </w:r>
      <w:r w:rsidR="009666A2">
        <w:t>.</w:t>
      </w:r>
    </w:p>
    <w:p w14:paraId="0F70B275" w14:textId="66CEE97A" w:rsidR="00DC3AA5" w:rsidRDefault="00DC3AA5" w:rsidP="00AE2726">
      <w:pPr>
        <w:pStyle w:val="ListParagraph"/>
        <w:numPr>
          <w:ilvl w:val="0"/>
          <w:numId w:val="12"/>
        </w:numPr>
      </w:pPr>
      <w:r w:rsidRPr="00DC3AA5">
        <w:t xml:space="preserve">OLTP datastores (MySQL, </w:t>
      </w:r>
      <w:r w:rsidR="009666A2" w:rsidRPr="00DC3AA5">
        <w:t>PostgreSQL</w:t>
      </w:r>
      <w:r w:rsidRPr="00DC3AA5">
        <w:t xml:space="preserve">, </w:t>
      </w:r>
      <w:proofErr w:type="spellStart"/>
      <w:r w:rsidRPr="00DC3AA5">
        <w:t>VoltDB</w:t>
      </w:r>
      <w:proofErr w:type="spellEnd"/>
      <w:r w:rsidR="009666A2">
        <w:t>…</w:t>
      </w:r>
      <w:r w:rsidRPr="00DC3AA5">
        <w:t>)</w:t>
      </w:r>
      <w:r w:rsidR="009666A2">
        <w:t>.</w:t>
      </w:r>
    </w:p>
    <w:p w14:paraId="717AE993" w14:textId="2ADFDF23" w:rsidR="00DC3AA5" w:rsidRPr="00DC3AA5" w:rsidRDefault="00DC3AA5" w:rsidP="00AE2726">
      <w:pPr>
        <w:pStyle w:val="ListParagraph"/>
        <w:numPr>
          <w:ilvl w:val="0"/>
          <w:numId w:val="12"/>
        </w:numPr>
      </w:pPr>
      <w:r>
        <w:t>OLAP datastores (Vertica</w:t>
      </w:r>
      <w:r w:rsidR="009666A2">
        <w:t>, Druid, Kudu…</w:t>
      </w:r>
      <w:r>
        <w:t>)</w:t>
      </w:r>
      <w:r w:rsidR="009666A2">
        <w:t>.</w:t>
      </w:r>
    </w:p>
    <w:p w14:paraId="35B6DCE5" w14:textId="7871F61C" w:rsidR="00D209A7" w:rsidRDefault="00DC3AA5" w:rsidP="00EE7743">
      <w:pPr>
        <w:pStyle w:val="ListParagraph"/>
        <w:numPr>
          <w:ilvl w:val="0"/>
          <w:numId w:val="12"/>
        </w:numPr>
      </w:pPr>
      <w:r w:rsidRPr="00DC3AA5">
        <w:t>NoSQL datastores (ELK stack, Neo4j, Redis, Cassandra</w:t>
      </w:r>
      <w:r w:rsidR="00955578">
        <w:t>…</w:t>
      </w:r>
      <w:r w:rsidRPr="00DC3AA5">
        <w:t>)</w:t>
      </w:r>
      <w:r w:rsidR="009666A2">
        <w:t>.</w:t>
      </w:r>
    </w:p>
    <w:p w14:paraId="46FB862F" w14:textId="700C2EAC" w:rsidR="007763FF" w:rsidRPr="00EE7743" w:rsidRDefault="007763FF" w:rsidP="007763FF">
      <w:pPr>
        <w:pStyle w:val="ListParagraph"/>
        <w:numPr>
          <w:ilvl w:val="0"/>
          <w:numId w:val="12"/>
        </w:numPr>
      </w:pPr>
      <w:r>
        <w:t xml:space="preserve">Process </w:t>
      </w:r>
      <w:r w:rsidRPr="00DC3AA5">
        <w:t>management using Lean methodologies.</w:t>
      </w:r>
      <w:bookmarkStart w:id="0" w:name="_GoBack"/>
      <w:bookmarkEnd w:id="0"/>
    </w:p>
    <w:p w14:paraId="6563BD4D" w14:textId="77777777" w:rsidR="00905E03" w:rsidRDefault="00905E03" w:rsidP="00905E03">
      <w:pPr>
        <w:pStyle w:val="Heading1"/>
      </w:pPr>
      <w:sdt>
        <w:sdtPr>
          <w:id w:val="1506478927"/>
          <w:placeholder>
            <w:docPart w:val="B276FC1F5B16E74293F49C0E1A288C8E"/>
          </w:placeholder>
          <w:temporary/>
          <w:showingPlcHdr/>
          <w15:appearance w15:val="hidden"/>
        </w:sdtPr>
        <w:sdtContent>
          <w:r>
            <w:t>Education</w:t>
          </w:r>
        </w:sdtContent>
      </w:sdt>
    </w:p>
    <w:p w14:paraId="3E622AEF" w14:textId="77777777" w:rsidR="00905E03" w:rsidRDefault="00905E03" w:rsidP="00905E03">
      <w:pPr>
        <w:pStyle w:val="Heading2"/>
      </w:pPr>
      <w:r>
        <w:t>B.S in Computer Science / June 2017</w:t>
      </w:r>
    </w:p>
    <w:p w14:paraId="5715E53F" w14:textId="77777777" w:rsidR="00905E03" w:rsidRDefault="00905E03" w:rsidP="00905E03">
      <w:r>
        <w:t>Graduated from Notre Dame University, Lebanon.</w:t>
      </w:r>
    </w:p>
    <w:p w14:paraId="3F1DC372" w14:textId="73DFCF04" w:rsidR="00905E03" w:rsidRDefault="00905E03">
      <w:pPr>
        <w:rPr>
          <w:rFonts w:asciiTheme="majorHAnsi" w:hAnsiTheme="majorHAnsi"/>
          <w:b/>
          <w:spacing w:val="21"/>
          <w:sz w:val="26"/>
        </w:rPr>
      </w:pPr>
    </w:p>
    <w:p w14:paraId="559648D9" w14:textId="3B1C1350" w:rsidR="00DC3AA5" w:rsidRDefault="00DC3AA5" w:rsidP="00DC3AA5">
      <w:pPr>
        <w:pStyle w:val="Heading1"/>
      </w:pPr>
      <w:r>
        <w:lastRenderedPageBreak/>
        <w:t>Languages</w:t>
      </w:r>
    </w:p>
    <w:p w14:paraId="68502C93" w14:textId="4C91B0AD" w:rsidR="000E4462" w:rsidRPr="00B715E8" w:rsidRDefault="00DC3AA5" w:rsidP="005B582C">
      <w:pPr>
        <w:pStyle w:val="ListParagraph"/>
        <w:numPr>
          <w:ilvl w:val="0"/>
          <w:numId w:val="14"/>
        </w:numPr>
      </w:pPr>
      <w:r w:rsidRPr="00B715E8">
        <w:t>Arabic</w:t>
      </w:r>
      <w:r w:rsidR="000E4462" w:rsidRPr="00B715E8">
        <w:t xml:space="preserve"> </w:t>
      </w:r>
      <w:r w:rsidRPr="00B715E8">
        <w:t>(</w:t>
      </w:r>
      <w:r w:rsidR="000E4462" w:rsidRPr="00B715E8">
        <w:t>Native Proficiency</w:t>
      </w:r>
      <w:r w:rsidRPr="00B715E8">
        <w:t>)</w:t>
      </w:r>
    </w:p>
    <w:p w14:paraId="7C300572" w14:textId="12522EE6" w:rsidR="000E4462" w:rsidRPr="00B715E8" w:rsidRDefault="00DC3AA5" w:rsidP="005B582C">
      <w:pPr>
        <w:pStyle w:val="ListParagraph"/>
        <w:numPr>
          <w:ilvl w:val="0"/>
          <w:numId w:val="14"/>
        </w:numPr>
      </w:pPr>
      <w:r w:rsidRPr="00B715E8">
        <w:t>English</w:t>
      </w:r>
      <w:r w:rsidR="000E4462" w:rsidRPr="00B715E8">
        <w:t xml:space="preserve"> </w:t>
      </w:r>
      <w:r w:rsidRPr="00B715E8">
        <w:t>(</w:t>
      </w:r>
      <w:r w:rsidR="000E4462" w:rsidRPr="00B715E8">
        <w:t>Professional Proficiency</w:t>
      </w:r>
      <w:r w:rsidRPr="00B715E8">
        <w:t>)</w:t>
      </w:r>
    </w:p>
    <w:p w14:paraId="01759AFB" w14:textId="0303EF07" w:rsidR="00DC3AA5" w:rsidRPr="00B715E8" w:rsidRDefault="00DC3AA5" w:rsidP="005B582C">
      <w:pPr>
        <w:pStyle w:val="ListParagraph"/>
        <w:numPr>
          <w:ilvl w:val="0"/>
          <w:numId w:val="14"/>
        </w:numPr>
      </w:pPr>
      <w:r w:rsidRPr="00B715E8">
        <w:t>French</w:t>
      </w:r>
      <w:r w:rsidR="000E4462" w:rsidRPr="00B715E8">
        <w:t xml:space="preserve"> (Limited Working Proficiency)</w:t>
      </w:r>
    </w:p>
    <w:p w14:paraId="17C7431D" w14:textId="77777777" w:rsidR="00DC3AA5" w:rsidRDefault="00DC3AA5" w:rsidP="00DC3AA5">
      <w:pPr>
        <w:pStyle w:val="Heading1"/>
      </w:pPr>
      <w:r>
        <w:t>Certificates</w:t>
      </w:r>
    </w:p>
    <w:p w14:paraId="52665E4A" w14:textId="77777777" w:rsidR="00DC3AA5" w:rsidRPr="00DC3AA5" w:rsidRDefault="00DC3AA5" w:rsidP="005B582C">
      <w:pPr>
        <w:pStyle w:val="ListParagraph"/>
        <w:numPr>
          <w:ilvl w:val="0"/>
          <w:numId w:val="15"/>
        </w:numPr>
      </w:pPr>
      <w:r>
        <w:t>Chief Market Technician (CMT Level 1 &amp; 2)</w:t>
      </w:r>
    </w:p>
    <w:sectPr w:rsidR="00DC3AA5" w:rsidRPr="00DC3AA5">
      <w:headerReference w:type="default" r:id="rId7"/>
      <w:footerReference w:type="default" r:id="rId8"/>
      <w:headerReference w:type="first" r:id="rId9"/>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97237" w14:textId="77777777" w:rsidR="005B4F79" w:rsidRDefault="005B4F79">
      <w:pPr>
        <w:spacing w:after="0" w:line="240" w:lineRule="auto"/>
      </w:pPr>
      <w:r>
        <w:separator/>
      </w:r>
    </w:p>
  </w:endnote>
  <w:endnote w:type="continuationSeparator" w:id="0">
    <w:p w14:paraId="7D5A6314" w14:textId="77777777" w:rsidR="005B4F79" w:rsidRDefault="005B4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30786"/>
      <w:docPartObj>
        <w:docPartGallery w:val="Page Numbers (Bottom of Page)"/>
        <w:docPartUnique/>
      </w:docPartObj>
    </w:sdtPr>
    <w:sdtEndPr>
      <w:rPr>
        <w:noProof/>
      </w:rPr>
    </w:sdtEndPr>
    <w:sdtContent>
      <w:p w14:paraId="645E7A6C" w14:textId="77777777" w:rsidR="00217639" w:rsidRDefault="00AD7A8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0F334" w14:textId="77777777" w:rsidR="005B4F79" w:rsidRDefault="005B4F79">
      <w:pPr>
        <w:spacing w:after="0" w:line="240" w:lineRule="auto"/>
      </w:pPr>
      <w:r>
        <w:separator/>
      </w:r>
    </w:p>
  </w:footnote>
  <w:footnote w:type="continuationSeparator" w:id="0">
    <w:p w14:paraId="4E00471A" w14:textId="77777777" w:rsidR="005B4F79" w:rsidRDefault="005B4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DDE4" w14:textId="77777777" w:rsidR="00217639" w:rsidRDefault="00AD7A8D">
    <w:pPr>
      <w:pStyle w:val="Header"/>
    </w:pPr>
    <w:r>
      <w:rPr>
        <w:noProof/>
        <w:lang w:eastAsia="en-US"/>
      </w:rPr>
      <mc:AlternateContent>
        <mc:Choice Requires="wpg">
          <w:drawing>
            <wp:anchor distT="0" distB="0" distL="114300" distR="114300" simplePos="0" relativeHeight="251661312" behindDoc="0" locked="0" layoutInCell="1" allowOverlap="1" wp14:anchorId="63FC47B6" wp14:editId="6057F2BF">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2ABB180F"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83C6" w14:textId="77777777" w:rsidR="00217639" w:rsidRDefault="00AD7A8D">
    <w:pPr>
      <w:pStyle w:val="Header"/>
    </w:pPr>
    <w:r>
      <w:rPr>
        <w:noProof/>
        <w:lang w:eastAsia="en-US"/>
      </w:rPr>
      <mc:AlternateContent>
        <mc:Choice Requires="wpg">
          <w:drawing>
            <wp:anchor distT="0" distB="0" distL="114300" distR="114300" simplePos="0" relativeHeight="251663360" behindDoc="0" locked="0" layoutInCell="1" allowOverlap="1" wp14:anchorId="29087D3A" wp14:editId="45B8ECDE">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E7C10BC"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ED18C7"/>
    <w:multiLevelType w:val="hybridMultilevel"/>
    <w:tmpl w:val="7508184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6A54E7"/>
    <w:multiLevelType w:val="hybridMultilevel"/>
    <w:tmpl w:val="5658DF28"/>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B5EC1"/>
    <w:multiLevelType w:val="hybridMultilevel"/>
    <w:tmpl w:val="43DA6492"/>
    <w:lvl w:ilvl="0" w:tplc="AACCC0EA">
      <w:start w:val="2"/>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74ED5"/>
    <w:multiLevelType w:val="hybridMultilevel"/>
    <w:tmpl w:val="2F9E2EE6"/>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C575A"/>
    <w:multiLevelType w:val="hybridMultilevel"/>
    <w:tmpl w:val="C1A44C32"/>
    <w:lvl w:ilvl="0" w:tplc="20A8111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872"/>
    <w:rsid w:val="00012B13"/>
    <w:rsid w:val="000361CC"/>
    <w:rsid w:val="000540F4"/>
    <w:rsid w:val="00093EC5"/>
    <w:rsid w:val="000E4462"/>
    <w:rsid w:val="00121CB3"/>
    <w:rsid w:val="00217639"/>
    <w:rsid w:val="00226A90"/>
    <w:rsid w:val="0023284C"/>
    <w:rsid w:val="00235D3A"/>
    <w:rsid w:val="00242872"/>
    <w:rsid w:val="002678A6"/>
    <w:rsid w:val="0027656F"/>
    <w:rsid w:val="002C41D2"/>
    <w:rsid w:val="0036650E"/>
    <w:rsid w:val="003B6870"/>
    <w:rsid w:val="003F0B24"/>
    <w:rsid w:val="004622FF"/>
    <w:rsid w:val="004F2509"/>
    <w:rsid w:val="00510CD3"/>
    <w:rsid w:val="00546EDC"/>
    <w:rsid w:val="005B4F79"/>
    <w:rsid w:val="005B582C"/>
    <w:rsid w:val="006112A6"/>
    <w:rsid w:val="00616109"/>
    <w:rsid w:val="006528D1"/>
    <w:rsid w:val="006A46CE"/>
    <w:rsid w:val="00750AFE"/>
    <w:rsid w:val="00773B0E"/>
    <w:rsid w:val="007763FF"/>
    <w:rsid w:val="007D2D8F"/>
    <w:rsid w:val="007F5E65"/>
    <w:rsid w:val="007F6BA6"/>
    <w:rsid w:val="00824949"/>
    <w:rsid w:val="00857620"/>
    <w:rsid w:val="008B3831"/>
    <w:rsid w:val="00905E03"/>
    <w:rsid w:val="009165CB"/>
    <w:rsid w:val="00955578"/>
    <w:rsid w:val="009666A2"/>
    <w:rsid w:val="009A6781"/>
    <w:rsid w:val="00A53664"/>
    <w:rsid w:val="00AB75EF"/>
    <w:rsid w:val="00AD7A8D"/>
    <w:rsid w:val="00AE2726"/>
    <w:rsid w:val="00B45D44"/>
    <w:rsid w:val="00B529AF"/>
    <w:rsid w:val="00B715E8"/>
    <w:rsid w:val="00B9019B"/>
    <w:rsid w:val="00BB62D6"/>
    <w:rsid w:val="00BE7951"/>
    <w:rsid w:val="00C316B1"/>
    <w:rsid w:val="00C67D36"/>
    <w:rsid w:val="00CD0F3D"/>
    <w:rsid w:val="00D209A7"/>
    <w:rsid w:val="00D56C21"/>
    <w:rsid w:val="00DB23DA"/>
    <w:rsid w:val="00DC3AA5"/>
    <w:rsid w:val="00EE7743"/>
    <w:rsid w:val="00F92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1B3218"/>
  <w15:chartTrackingRefBased/>
  <w15:docId w15:val="{BFC2B7DA-B56A-2F45-9851-22D692CB8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55478">
      <w:bodyDiv w:val="1"/>
      <w:marLeft w:val="0"/>
      <w:marRight w:val="0"/>
      <w:marTop w:val="0"/>
      <w:marBottom w:val="0"/>
      <w:divBdr>
        <w:top w:val="none" w:sz="0" w:space="0" w:color="auto"/>
        <w:left w:val="none" w:sz="0" w:space="0" w:color="auto"/>
        <w:bottom w:val="none" w:sz="0" w:space="0" w:color="auto"/>
        <w:right w:val="none" w:sz="0" w:space="0" w:color="auto"/>
      </w:divBdr>
      <w:divsChild>
        <w:div w:id="967272974">
          <w:marLeft w:val="0"/>
          <w:marRight w:val="0"/>
          <w:marTop w:val="0"/>
          <w:marBottom w:val="0"/>
          <w:divBdr>
            <w:top w:val="none" w:sz="0" w:space="0" w:color="auto"/>
            <w:left w:val="none" w:sz="0" w:space="0" w:color="auto"/>
            <w:bottom w:val="none" w:sz="0" w:space="0" w:color="auto"/>
            <w:right w:val="none" w:sz="0" w:space="0" w:color="auto"/>
          </w:divBdr>
          <w:divsChild>
            <w:div w:id="16737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12577">
      <w:bodyDiv w:val="1"/>
      <w:marLeft w:val="0"/>
      <w:marRight w:val="0"/>
      <w:marTop w:val="0"/>
      <w:marBottom w:val="0"/>
      <w:divBdr>
        <w:top w:val="none" w:sz="0" w:space="0" w:color="auto"/>
        <w:left w:val="none" w:sz="0" w:space="0" w:color="auto"/>
        <w:bottom w:val="none" w:sz="0" w:space="0" w:color="auto"/>
        <w:right w:val="none" w:sz="0" w:space="0" w:color="auto"/>
      </w:divBdr>
      <w:divsChild>
        <w:div w:id="629364544">
          <w:marLeft w:val="0"/>
          <w:marRight w:val="0"/>
          <w:marTop w:val="0"/>
          <w:marBottom w:val="0"/>
          <w:divBdr>
            <w:top w:val="none" w:sz="0" w:space="0" w:color="auto"/>
            <w:left w:val="none" w:sz="0" w:space="0" w:color="auto"/>
            <w:bottom w:val="none" w:sz="0" w:space="0" w:color="auto"/>
            <w:right w:val="none" w:sz="0" w:space="0" w:color="auto"/>
          </w:divBdr>
          <w:divsChild>
            <w:div w:id="2100057946">
              <w:marLeft w:val="0"/>
              <w:marRight w:val="0"/>
              <w:marTop w:val="0"/>
              <w:marBottom w:val="0"/>
              <w:divBdr>
                <w:top w:val="none" w:sz="0" w:space="0" w:color="auto"/>
                <w:left w:val="none" w:sz="0" w:space="0" w:color="auto"/>
                <w:bottom w:val="none" w:sz="0" w:space="0" w:color="auto"/>
                <w:right w:val="none" w:sz="0" w:space="0" w:color="auto"/>
              </w:divBdr>
            </w:div>
            <w:div w:id="1146430471">
              <w:marLeft w:val="0"/>
              <w:marRight w:val="0"/>
              <w:marTop w:val="0"/>
              <w:marBottom w:val="0"/>
              <w:divBdr>
                <w:top w:val="none" w:sz="0" w:space="0" w:color="auto"/>
                <w:left w:val="none" w:sz="0" w:space="0" w:color="auto"/>
                <w:bottom w:val="none" w:sz="0" w:space="0" w:color="auto"/>
                <w:right w:val="none" w:sz="0" w:space="0" w:color="auto"/>
              </w:divBdr>
            </w:div>
            <w:div w:id="5800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sakhoury/Library/Containers/com.microsoft.Word/Data/Library/Application%20Support/Microsoft/Office/16.0/DTS/Search/%7b9EDAB52D-F712-954D-9822-2A186C037C6A%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EB07E6725E684AB0B08DACE8810107"/>
        <w:category>
          <w:name w:val="General"/>
          <w:gallery w:val="placeholder"/>
        </w:category>
        <w:types>
          <w:type w:val="bbPlcHdr"/>
        </w:types>
        <w:behaviors>
          <w:behavior w:val="content"/>
        </w:behaviors>
        <w:guid w:val="{48506617-B206-D445-92E3-4C3F126B7E67}"/>
      </w:docPartPr>
      <w:docPartBody>
        <w:p w:rsidR="00530275" w:rsidRDefault="006773C3">
          <w:pPr>
            <w:pStyle w:val="15EB07E6725E684AB0B08DACE8810107"/>
          </w:pPr>
          <w:r>
            <w:t>Experience</w:t>
          </w:r>
        </w:p>
      </w:docPartBody>
    </w:docPart>
    <w:docPart>
      <w:docPartPr>
        <w:name w:val="B276FC1F5B16E74293F49C0E1A288C8E"/>
        <w:category>
          <w:name w:val="General"/>
          <w:gallery w:val="placeholder"/>
        </w:category>
        <w:types>
          <w:type w:val="bbPlcHdr"/>
        </w:types>
        <w:behaviors>
          <w:behavior w:val="content"/>
        </w:behaviors>
        <w:guid w:val="{7BA28907-3DEA-BD44-8F05-9ECD8F142A2A}"/>
      </w:docPartPr>
      <w:docPartBody>
        <w:p w:rsidR="00000000" w:rsidRDefault="002A3483" w:rsidP="002A3483">
          <w:pPr>
            <w:pStyle w:val="B276FC1F5B16E74293F49C0E1A288C8E"/>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C3"/>
    <w:rsid w:val="000205A6"/>
    <w:rsid w:val="000B4904"/>
    <w:rsid w:val="000E0DFD"/>
    <w:rsid w:val="002A3483"/>
    <w:rsid w:val="00323E9E"/>
    <w:rsid w:val="003C2168"/>
    <w:rsid w:val="00530275"/>
    <w:rsid w:val="00601196"/>
    <w:rsid w:val="00652393"/>
    <w:rsid w:val="006773C3"/>
    <w:rsid w:val="00767DA7"/>
    <w:rsid w:val="007D0BB8"/>
    <w:rsid w:val="007D2604"/>
    <w:rsid w:val="008748C3"/>
    <w:rsid w:val="008E5AD8"/>
    <w:rsid w:val="0097527D"/>
    <w:rsid w:val="00C50E48"/>
    <w:rsid w:val="00C5220D"/>
    <w:rsid w:val="00CF7492"/>
    <w:rsid w:val="00D74761"/>
    <w:rsid w:val="00DB491E"/>
    <w:rsid w:val="00E01D73"/>
    <w:rsid w:val="00E8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09990EF006784983C90ECCEBF31986">
    <w:name w:val="5F09990EF006784983C90ECCEBF31986"/>
  </w:style>
  <w:style w:type="paragraph" w:customStyle="1" w:styleId="09A47D679EFC8241BF655DD7FD7A8515">
    <w:name w:val="09A47D679EFC8241BF655DD7FD7A8515"/>
  </w:style>
  <w:style w:type="paragraph" w:customStyle="1" w:styleId="1458B887E7350549AAB1BBD21461D9D6">
    <w:name w:val="1458B887E7350549AAB1BBD21461D9D6"/>
  </w:style>
  <w:style w:type="paragraph" w:customStyle="1" w:styleId="1F2B14A7CFA44941A44FBDF052C0663D">
    <w:name w:val="1F2B14A7CFA44941A44FBDF052C0663D"/>
  </w:style>
  <w:style w:type="paragraph" w:customStyle="1" w:styleId="95FFF1E721339B47853474AC8EE3CF1A">
    <w:name w:val="95FFF1E721339B47853474AC8EE3CF1A"/>
  </w:style>
  <w:style w:type="paragraph" w:customStyle="1" w:styleId="BE64434CE69EC64BB91A7A4DAD445777">
    <w:name w:val="BE64434CE69EC64BB91A7A4DAD445777"/>
  </w:style>
  <w:style w:type="paragraph" w:customStyle="1" w:styleId="8400E141D88FA446910D70225731D144">
    <w:name w:val="8400E141D88FA446910D70225731D144"/>
  </w:style>
  <w:style w:type="paragraph" w:customStyle="1" w:styleId="15EB07E6725E684AB0B08DACE8810107">
    <w:name w:val="15EB07E6725E684AB0B08DACE8810107"/>
  </w:style>
  <w:style w:type="paragraph" w:customStyle="1" w:styleId="B69412EB7D117C499F74E52E32B2AFEE">
    <w:name w:val="B69412EB7D117C499F74E52E32B2AFEE"/>
  </w:style>
  <w:style w:type="paragraph" w:customStyle="1" w:styleId="CE0FB3CA84343F4C9F37EC3BF9A5C519">
    <w:name w:val="CE0FB3CA84343F4C9F37EC3BF9A5C519"/>
  </w:style>
  <w:style w:type="paragraph" w:customStyle="1" w:styleId="31B21C94F61E464A803A1E0CFEE201F5">
    <w:name w:val="31B21C94F61E464A803A1E0CFEE201F5"/>
  </w:style>
  <w:style w:type="paragraph" w:customStyle="1" w:styleId="B58EE13A21AE3E48895CAAB34F6C9DCE">
    <w:name w:val="B58EE13A21AE3E48895CAAB34F6C9DCE"/>
  </w:style>
  <w:style w:type="paragraph" w:customStyle="1" w:styleId="A2EC994BA24A9B4694ECE30F790F3795">
    <w:name w:val="A2EC994BA24A9B4694ECE30F790F3795"/>
  </w:style>
  <w:style w:type="paragraph" w:customStyle="1" w:styleId="AAF1D9D8641B904E9AA2C063A1C774C5">
    <w:name w:val="AAF1D9D8641B904E9AA2C063A1C774C5"/>
  </w:style>
  <w:style w:type="paragraph" w:customStyle="1" w:styleId="E24E2F4E50BBA64EADE665C5C4653F90">
    <w:name w:val="E24E2F4E50BBA64EADE665C5C4653F90"/>
    <w:rsid w:val="008748C3"/>
  </w:style>
  <w:style w:type="paragraph" w:customStyle="1" w:styleId="07D4BA444FDB434BB053A70EA62F02A7">
    <w:name w:val="07D4BA444FDB434BB053A70EA62F02A7"/>
    <w:rsid w:val="008748C3"/>
  </w:style>
  <w:style w:type="paragraph" w:customStyle="1" w:styleId="40C4958D2684B14388E0E4D5B2CA8E79">
    <w:name w:val="40C4958D2684B14388E0E4D5B2CA8E79"/>
    <w:rsid w:val="008748C3"/>
  </w:style>
  <w:style w:type="paragraph" w:customStyle="1" w:styleId="D6DBCE09541B5A448596E2BB113BABAA">
    <w:name w:val="D6DBCE09541B5A448596E2BB113BABAA"/>
    <w:rsid w:val="008748C3"/>
  </w:style>
  <w:style w:type="paragraph" w:customStyle="1" w:styleId="B1655E4BCE62404AB549CDF9545720A1">
    <w:name w:val="B1655E4BCE62404AB549CDF9545720A1"/>
    <w:rsid w:val="008748C3"/>
  </w:style>
  <w:style w:type="paragraph" w:customStyle="1" w:styleId="688A817040706C488468081547DB039D">
    <w:name w:val="688A817040706C488468081547DB039D"/>
    <w:rsid w:val="008748C3"/>
  </w:style>
  <w:style w:type="paragraph" w:customStyle="1" w:styleId="D34AC7B23B706641A1D3168EFD0296C6">
    <w:name w:val="D34AC7B23B706641A1D3168EFD0296C6"/>
    <w:rsid w:val="008748C3"/>
  </w:style>
  <w:style w:type="paragraph" w:customStyle="1" w:styleId="BF9EB9875D7C6745BC731C797EAE1F44">
    <w:name w:val="BF9EB9875D7C6745BC731C797EAE1F44"/>
    <w:rsid w:val="00D74761"/>
  </w:style>
  <w:style w:type="paragraph" w:customStyle="1" w:styleId="A8445F2B4818F746ABDF0C6C9A81BD4B">
    <w:name w:val="A8445F2B4818F746ABDF0C6C9A81BD4B"/>
    <w:rsid w:val="00D74761"/>
  </w:style>
  <w:style w:type="paragraph" w:customStyle="1" w:styleId="D57FDA1D8341764C805E179DC3A536DB">
    <w:name w:val="D57FDA1D8341764C805E179DC3A536DB"/>
    <w:rsid w:val="000205A6"/>
  </w:style>
  <w:style w:type="paragraph" w:customStyle="1" w:styleId="B276FC1F5B16E74293F49C0E1A288C8E">
    <w:name w:val="B276FC1F5B16E74293F49C0E1A288C8E"/>
    <w:rsid w:val="002A3483"/>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{9EDAB52D-F712-954D-9822-2A186C037C6A}tf10002079.dotx</Template>
  <TotalTime>99</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Issa Khoury</cp:lastModifiedBy>
  <cp:revision>32</cp:revision>
  <cp:lastPrinted>2019-10-16T08:22:00Z</cp:lastPrinted>
  <dcterms:created xsi:type="dcterms:W3CDTF">2019-10-14T20:05:00Z</dcterms:created>
  <dcterms:modified xsi:type="dcterms:W3CDTF">2019-12-31T11:32:00Z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